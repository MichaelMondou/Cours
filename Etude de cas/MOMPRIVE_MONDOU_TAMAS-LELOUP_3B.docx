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05543681"/>
        <w:docPartObj>
          <w:docPartGallery w:val="Cover Pages"/>
          <w:docPartUnique/>
        </w:docPartObj>
      </w:sdtPr>
      <w:sdtEndPr>
        <w:rPr>
          <w:b/>
          <w:color w:val="000000" w:themeColor="text1"/>
        </w:rPr>
      </w:sdtEndPr>
      <w:sdtContent>
        <w:p w:rsidR="0008188A" w:rsidRDefault="00A60980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2900C8" wp14:editId="230FD066">
                    <wp:simplePos x="0" y="0"/>
                    <wp:positionH relativeFrom="column">
                      <wp:posOffset>-16510</wp:posOffset>
                    </wp:positionH>
                    <wp:positionV relativeFrom="paragraph">
                      <wp:posOffset>-441960</wp:posOffset>
                    </wp:positionV>
                    <wp:extent cx="914400" cy="914400"/>
                    <wp:effectExtent l="0" t="0" r="0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980" w:rsidRPr="00C73801" w:rsidRDefault="00A60980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 w:rsidRPr="00C73801">
                                  <w:rPr>
                                    <w:color w:val="5B9BD5" w:themeColor="accent1"/>
                                  </w:rPr>
                                  <w:t>MOMPRIVE Rémi</w:t>
                                </w:r>
                              </w:p>
                              <w:p w:rsidR="00A60980" w:rsidRPr="00C73801" w:rsidRDefault="00A60980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 w:rsidRPr="00C73801">
                                  <w:rPr>
                                    <w:color w:val="5B9BD5" w:themeColor="accent1"/>
                                  </w:rPr>
                                  <w:t>MONDOU Michaël</w:t>
                                </w:r>
                              </w:p>
                              <w:p w:rsidR="00A60980" w:rsidRPr="00C73801" w:rsidRDefault="00A60980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 w:rsidRPr="00C73801">
                                  <w:rPr>
                                    <w:color w:val="5B9BD5" w:themeColor="accent1"/>
                                  </w:rPr>
                                  <w:t>TAMAS-LELOUP Jean-Baptiste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F2900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left:0;text-align:left;margin-left:-1.3pt;margin-top:-34.8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" filled="f" stroked="f" strokeweight=".5pt">
                    <v:textbox>
                      <w:txbxContent>
                        <w:p w:rsidR="00A60980" w:rsidRPr="00C73801" w:rsidRDefault="00A60980">
                          <w:pPr>
                            <w:rPr>
                              <w:color w:val="5B9BD5" w:themeColor="accent1"/>
                            </w:rPr>
                          </w:pPr>
                          <w:r w:rsidRPr="00C73801">
                            <w:rPr>
                              <w:color w:val="5B9BD5" w:themeColor="accent1"/>
                            </w:rPr>
                            <w:t>MOMPRIVE Rémi</w:t>
                          </w:r>
                        </w:p>
                        <w:p w:rsidR="00A60980" w:rsidRPr="00C73801" w:rsidRDefault="00A60980">
                          <w:pPr>
                            <w:rPr>
                              <w:color w:val="5B9BD5" w:themeColor="accent1"/>
                            </w:rPr>
                          </w:pPr>
                          <w:r w:rsidRPr="00C73801">
                            <w:rPr>
                              <w:color w:val="5B9BD5" w:themeColor="accent1"/>
                            </w:rPr>
                            <w:t>MONDOU Michaël</w:t>
                          </w:r>
                        </w:p>
                        <w:p w:rsidR="00A60980" w:rsidRPr="00C73801" w:rsidRDefault="00A60980">
                          <w:pPr>
                            <w:rPr>
                              <w:color w:val="5B9BD5" w:themeColor="accent1"/>
                            </w:rPr>
                          </w:pPr>
                          <w:r w:rsidRPr="00C73801">
                            <w:rPr>
                              <w:color w:val="5B9BD5" w:themeColor="accent1"/>
                            </w:rPr>
                            <w:t>TAMAS-LELOUP Jean-Baptiste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188A">
            <w:rPr>
              <w:noProof/>
              <w:color w:val="5B9BD5" w:themeColor="accent1"/>
            </w:rPr>
            <w:drawing>
              <wp:inline distT="0" distB="0" distL="0" distR="0" wp14:anchorId="30BAA76E" wp14:editId="03B600A7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B9F0ED1755024D0994BCCE8CF7ADCA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8188A" w:rsidRDefault="0008188A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Réponse à appel d’offre</w:t>
              </w:r>
            </w:p>
          </w:sdtContent>
        </w:sdt>
        <w:sdt>
          <w:sdtPr>
            <w:rPr>
              <w:color w:val="5B9BD5" w:themeColor="accent1"/>
              <w:szCs w:val="28"/>
            </w:rPr>
            <w:alias w:val="Sous-titre"/>
            <w:tag w:val=""/>
            <w:id w:val="328029620"/>
            <w:placeholder>
              <w:docPart w:val="C85B916CCFDC446189FB5E78CE2FBFDA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8188A" w:rsidRDefault="0008188A">
              <w:pPr>
                <w:pStyle w:val="Sansinterligne"/>
                <w:jc w:val="center"/>
                <w:rPr>
                  <w:color w:val="5B9BD5" w:themeColor="accent1"/>
                  <w:szCs w:val="28"/>
                </w:rPr>
              </w:pPr>
              <w:r>
                <w:rPr>
                  <w:color w:val="5B9BD5" w:themeColor="accent1"/>
                  <w:szCs w:val="28"/>
                </w:rPr>
                <w:t>[Sous-titre du document]</w:t>
              </w:r>
            </w:p>
          </w:sdtContent>
        </w:sdt>
        <w:p w:rsidR="0008188A" w:rsidRDefault="0008188A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843CA66" wp14:editId="5BB8B30C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5498" w:rsidRDefault="003C5498">
          <w:pPr>
            <w:spacing w:after="200"/>
            <w:rPr>
              <w:b/>
              <w:smallCaps/>
            </w:rPr>
          </w:pPr>
        </w:p>
        <w:p w:rsidR="003C5498" w:rsidRDefault="00F84E72">
          <w:pPr>
            <w:spacing w:after="200"/>
            <w:rPr>
              <w:b/>
              <w:smallCaps/>
            </w:rPr>
          </w:pPr>
          <w:r>
            <w:rPr>
              <w:b/>
              <w:smallCaps/>
            </w:rPr>
            <w:br w:type="page"/>
          </w:r>
        </w:p>
        <w:sdt>
          <w:sdtPr>
            <w:id w:val="-10023517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="Times New Roman"/>
              <w:b/>
              <w:bCs/>
              <w:color w:val="000000" w:themeColor="text1"/>
              <w:sz w:val="28"/>
              <w:szCs w:val="20"/>
            </w:rPr>
          </w:sdtEndPr>
          <w:sdtContent>
            <w:p w:rsidR="0076083E" w:rsidRDefault="0076083E" w:rsidP="0076083E">
              <w:pPr>
                <w:pStyle w:val="En-ttedetabledesmatires"/>
                <w:tabs>
                  <w:tab w:val="left" w:pos="5856"/>
                </w:tabs>
              </w:pPr>
              <w:r>
                <w:t>Table des matières</w:t>
              </w:r>
              <w:r>
                <w:tab/>
              </w:r>
            </w:p>
            <w:p w:rsidR="007A5AF8" w:rsidRDefault="0076083E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6868762" w:history="1">
                <w:r w:rsidR="007A5AF8" w:rsidRPr="0035259A">
                  <w:rPr>
                    <w:rStyle w:val="Lienhypertexte"/>
                    <w:noProof/>
                  </w:rPr>
                  <w:t>Historique</w:t>
                </w:r>
                <w:r w:rsidR="007A5AF8">
                  <w:rPr>
                    <w:noProof/>
                    <w:webHidden/>
                  </w:rPr>
                  <w:tab/>
                </w:r>
                <w:r w:rsidR="007A5AF8">
                  <w:rPr>
                    <w:noProof/>
                    <w:webHidden/>
                  </w:rPr>
                  <w:fldChar w:fldCharType="begin"/>
                </w:r>
                <w:r w:rsidR="007A5AF8">
                  <w:rPr>
                    <w:noProof/>
                    <w:webHidden/>
                  </w:rPr>
                  <w:instrText xml:space="preserve"> PAGEREF _Toc436868762 \h </w:instrText>
                </w:r>
                <w:r w:rsidR="007A5AF8">
                  <w:rPr>
                    <w:noProof/>
                    <w:webHidden/>
                  </w:rPr>
                </w:r>
                <w:r w:rsidR="007A5AF8">
                  <w:rPr>
                    <w:noProof/>
                    <w:webHidden/>
                  </w:rPr>
                  <w:fldChar w:fldCharType="separate"/>
                </w:r>
                <w:r w:rsidR="007A5AF8">
                  <w:rPr>
                    <w:noProof/>
                    <w:webHidden/>
                  </w:rPr>
                  <w:t>3</w:t>
                </w:r>
                <w:r w:rsidR="007A5AF8"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63" w:history="1">
                <w:r w:rsidRPr="0035259A">
                  <w:rPr>
                    <w:rStyle w:val="Lienhypertexte"/>
                    <w:noProof/>
                  </w:rPr>
                  <w:t>Objet de la procédure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64" w:history="1">
                <w:r w:rsidRPr="0035259A">
                  <w:rPr>
                    <w:rStyle w:val="Lienhypertexte"/>
                    <w:noProof/>
                  </w:rPr>
                  <w:t>A qui est-elle destinée 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65" w:history="1">
                <w:r w:rsidRPr="0035259A">
                  <w:rPr>
                    <w:rStyle w:val="Lienhypertexte"/>
                    <w:noProof/>
                  </w:rPr>
                  <w:t>Graphe acteurs - flux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66" w:history="1">
                <w:r w:rsidRPr="0035259A">
                  <w:rPr>
                    <w:rStyle w:val="Lienhypertexte"/>
                    <w:noProof/>
                  </w:rPr>
                  <w:t>MOT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67" w:history="1">
                <w:r w:rsidRPr="0035259A">
                  <w:rPr>
                    <w:rStyle w:val="Lienhypertexte"/>
                    <w:noProof/>
                  </w:rPr>
                  <w:t>Titre de l’action (VERBE)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68" w:history="1">
                <w:r w:rsidRPr="0035259A">
                  <w:rPr>
                    <w:rStyle w:val="Lienhypertexte"/>
                    <w:noProof/>
                  </w:rPr>
                  <w:t>Objet de l’actio</w:t>
                </w:r>
                <w:bookmarkStart w:id="0" w:name="_GoBack"/>
                <w:bookmarkEnd w:id="0"/>
                <w:r w:rsidRPr="0035259A">
                  <w:rPr>
                    <w:rStyle w:val="Lienhypertexte"/>
                    <w:noProof/>
                  </w:rPr>
                  <w:t>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69" w:history="1">
                <w:r w:rsidRPr="0035259A">
                  <w:rPr>
                    <w:rStyle w:val="Lienhypertexte"/>
                    <w:noProof/>
                  </w:rPr>
                  <w:t>Evénement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0" w:history="1">
                <w:r w:rsidRPr="0035259A">
                  <w:rPr>
                    <w:rStyle w:val="Lienhypertexte"/>
                    <w:noProof/>
                  </w:rPr>
                  <w:t>Déclencheur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1" w:history="1">
                <w:r w:rsidRPr="0035259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2" w:history="1">
                <w:r w:rsidRPr="0035259A">
                  <w:rPr>
                    <w:rStyle w:val="Lienhypertexte"/>
                    <w:noProof/>
                  </w:rPr>
                  <w:t>Résultat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3" w:history="1">
                <w:r w:rsidRPr="0035259A">
                  <w:rPr>
                    <w:rStyle w:val="Lienhypertexte"/>
                    <w:noProof/>
                  </w:rPr>
                  <w:t>Titre de l’action (VERBE)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4" w:history="1">
                <w:r w:rsidRPr="0035259A">
                  <w:rPr>
                    <w:rStyle w:val="Lienhypertexte"/>
                    <w:noProof/>
                  </w:rPr>
                  <w:t>Objet de l’action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5" w:history="1">
                <w:r w:rsidRPr="0035259A">
                  <w:rPr>
                    <w:rStyle w:val="Lienhypertexte"/>
                    <w:noProof/>
                  </w:rPr>
                  <w:t>Evénement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6" w:history="1">
                <w:r w:rsidRPr="0035259A">
                  <w:rPr>
                    <w:rStyle w:val="Lienhypertexte"/>
                    <w:noProof/>
                  </w:rPr>
                  <w:t>Déclencheur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7" w:history="1">
                <w:r w:rsidRPr="0035259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8" w:history="1">
                <w:r w:rsidRPr="0035259A">
                  <w:rPr>
                    <w:rStyle w:val="Lienhypertexte"/>
                    <w:noProof/>
                  </w:rPr>
                  <w:t>Résultat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79" w:history="1">
                <w:r w:rsidRPr="0035259A">
                  <w:rPr>
                    <w:rStyle w:val="Lienhypertexte"/>
                    <w:noProof/>
                  </w:rPr>
                  <w:t>Titre de l’action (VERBE)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0" w:history="1">
                <w:r w:rsidRPr="0035259A">
                  <w:rPr>
                    <w:rStyle w:val="Lienhypertexte"/>
                    <w:noProof/>
                  </w:rPr>
                  <w:t>Objet de l’action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1" w:history="1">
                <w:r w:rsidRPr="0035259A">
                  <w:rPr>
                    <w:rStyle w:val="Lienhypertexte"/>
                    <w:noProof/>
                  </w:rPr>
                  <w:t>Evénement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2" w:history="1">
                <w:r w:rsidRPr="0035259A">
                  <w:rPr>
                    <w:rStyle w:val="Lienhypertexte"/>
                    <w:noProof/>
                  </w:rPr>
                  <w:t>Déclencheur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3" w:history="1">
                <w:r w:rsidRPr="0035259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4" w:history="1">
                <w:r w:rsidRPr="0035259A">
                  <w:rPr>
                    <w:rStyle w:val="Lienhypertexte"/>
                    <w:noProof/>
                  </w:rPr>
                  <w:t>Résultat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5" w:history="1">
                <w:r w:rsidRPr="0035259A">
                  <w:rPr>
                    <w:rStyle w:val="Lienhypertexte"/>
                    <w:noProof/>
                  </w:rPr>
                  <w:t>Titre de l’action (VERBE)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6" w:history="1">
                <w:r w:rsidRPr="0035259A">
                  <w:rPr>
                    <w:rStyle w:val="Lienhypertexte"/>
                    <w:noProof/>
                  </w:rPr>
                  <w:t>Objet de l’action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7" w:history="1">
                <w:r w:rsidRPr="0035259A">
                  <w:rPr>
                    <w:rStyle w:val="Lienhypertexte"/>
                    <w:noProof/>
                  </w:rPr>
                  <w:t>Evénement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8" w:history="1">
                <w:r w:rsidRPr="0035259A">
                  <w:rPr>
                    <w:rStyle w:val="Lienhypertexte"/>
                    <w:noProof/>
                  </w:rPr>
                  <w:t>Déclencheur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89" w:history="1">
                <w:r w:rsidRPr="0035259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0" w:history="1">
                <w:r w:rsidRPr="0035259A">
                  <w:rPr>
                    <w:rStyle w:val="Lienhypertexte"/>
                    <w:noProof/>
                  </w:rPr>
                  <w:t>Résultat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1" w:history="1">
                <w:r w:rsidRPr="0035259A">
                  <w:rPr>
                    <w:rStyle w:val="Lienhypertexte"/>
                    <w:noProof/>
                  </w:rPr>
                  <w:t>Titre de l’action (VERBE)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2" w:history="1">
                <w:r w:rsidRPr="0035259A">
                  <w:rPr>
                    <w:rStyle w:val="Lienhypertexte"/>
                    <w:noProof/>
                  </w:rPr>
                  <w:t>Objet de l’action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3" w:history="1">
                <w:r w:rsidRPr="0035259A">
                  <w:rPr>
                    <w:rStyle w:val="Lienhypertexte"/>
                    <w:noProof/>
                  </w:rPr>
                  <w:t>Evénement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4" w:history="1">
                <w:r w:rsidRPr="0035259A">
                  <w:rPr>
                    <w:rStyle w:val="Lienhypertexte"/>
                    <w:noProof/>
                  </w:rPr>
                  <w:t>Déclencheur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5" w:history="1">
                <w:r w:rsidRPr="0035259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6" w:history="1">
                <w:r w:rsidRPr="0035259A">
                  <w:rPr>
                    <w:rStyle w:val="Lienhypertexte"/>
                    <w:noProof/>
                  </w:rPr>
                  <w:t>Résultat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7" w:history="1">
                <w:r w:rsidRPr="0035259A">
                  <w:rPr>
                    <w:rStyle w:val="Lienhypertexte"/>
                    <w:noProof/>
                  </w:rPr>
                  <w:t>Titre de l’action (VERBE)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8" w:history="1">
                <w:r w:rsidRPr="0035259A">
                  <w:rPr>
                    <w:rStyle w:val="Lienhypertexte"/>
                    <w:noProof/>
                  </w:rPr>
                  <w:t>Objet de l’action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799" w:history="1">
                <w:r w:rsidRPr="0035259A">
                  <w:rPr>
                    <w:rStyle w:val="Lienhypertexte"/>
                    <w:noProof/>
                  </w:rPr>
                  <w:t>Evénement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0" w:history="1">
                <w:r w:rsidRPr="0035259A">
                  <w:rPr>
                    <w:rStyle w:val="Lienhypertexte"/>
                    <w:noProof/>
                  </w:rPr>
                  <w:t>Déclencheur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1" w:history="1">
                <w:r w:rsidRPr="0035259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2" w:history="1">
                <w:r w:rsidRPr="0035259A">
                  <w:rPr>
                    <w:rStyle w:val="Lienhypertexte"/>
                    <w:noProof/>
                  </w:rPr>
                  <w:t>Résultat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3" w:history="1">
                <w:r w:rsidRPr="0035259A">
                  <w:rPr>
                    <w:rStyle w:val="Lienhypertexte"/>
                    <w:noProof/>
                  </w:rPr>
                  <w:t>Titre de l’action (VERBE)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4" w:history="1">
                <w:r w:rsidRPr="0035259A">
                  <w:rPr>
                    <w:rStyle w:val="Lienhypertexte"/>
                    <w:noProof/>
                  </w:rPr>
                  <w:t>Objet de l’action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5" w:history="1">
                <w:r w:rsidRPr="0035259A">
                  <w:rPr>
                    <w:rStyle w:val="Lienhypertexte"/>
                    <w:noProof/>
                  </w:rPr>
                  <w:t>Evénement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6" w:history="1">
                <w:r w:rsidRPr="0035259A">
                  <w:rPr>
                    <w:rStyle w:val="Lienhypertexte"/>
                    <w:noProof/>
                  </w:rPr>
                  <w:t>Déclencheur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7" w:history="1">
                <w:r w:rsidRPr="0035259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8" w:history="1">
                <w:r w:rsidRPr="0035259A">
                  <w:rPr>
                    <w:rStyle w:val="Lienhypertexte"/>
                    <w:noProof/>
                  </w:rPr>
                  <w:t>Résultat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09" w:history="1">
                <w:r w:rsidRPr="0035259A">
                  <w:rPr>
                    <w:rStyle w:val="Lienhypertexte"/>
                    <w:noProof/>
                  </w:rPr>
                  <w:t>Titre de l’action (VERBE)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0" w:history="1">
                <w:r w:rsidRPr="0035259A">
                  <w:rPr>
                    <w:rStyle w:val="Lienhypertexte"/>
                    <w:noProof/>
                  </w:rPr>
                  <w:t>Objet de l’action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1" w:history="1">
                <w:r w:rsidRPr="0035259A">
                  <w:rPr>
                    <w:rStyle w:val="Lienhypertexte"/>
                    <w:noProof/>
                  </w:rPr>
                  <w:t>Evénement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2" w:history="1">
                <w:r w:rsidRPr="0035259A">
                  <w:rPr>
                    <w:rStyle w:val="Lienhypertexte"/>
                    <w:noProof/>
                  </w:rPr>
                  <w:t>Déclencheur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3" w:history="1">
                <w:r w:rsidRPr="0035259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4" w:history="1">
                <w:r w:rsidRPr="0035259A">
                  <w:rPr>
                    <w:rStyle w:val="Lienhypertexte"/>
                    <w:noProof/>
                  </w:rPr>
                  <w:t>Résultat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5" w:history="1">
                <w:r w:rsidRPr="0035259A">
                  <w:rPr>
                    <w:rStyle w:val="Lienhypertexte"/>
                    <w:noProof/>
                  </w:rPr>
                  <w:t>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6" w:history="1">
                <w:r w:rsidRPr="0035259A">
                  <w:rPr>
                    <w:rStyle w:val="Lienhypertexte"/>
                    <w:noProof/>
                  </w:rPr>
                  <w:t>Fonctionnel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7" w:history="1">
                <w:r w:rsidRPr="0035259A">
                  <w:rPr>
                    <w:rStyle w:val="Lienhypertexte"/>
                    <w:noProof/>
                  </w:rPr>
                  <w:t>Technique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8" w:history="1">
                <w:r w:rsidRPr="0035259A">
                  <w:rPr>
                    <w:rStyle w:val="Lienhypertexte"/>
                    <w:noProof/>
                  </w:rPr>
                  <w:t>Humain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19" w:history="1">
                <w:r w:rsidRPr="0035259A">
                  <w:rPr>
                    <w:rStyle w:val="Lienhypertexte"/>
                    <w:noProof/>
                  </w:rPr>
                  <w:t>Sécurité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0" w:history="1">
                <w:r w:rsidRPr="0035259A">
                  <w:rPr>
                    <w:rStyle w:val="Lienhypertexte"/>
                    <w:noProof/>
                  </w:rPr>
                  <w:t>Gestion de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1" w:history="1">
                <w:r w:rsidRPr="0035259A">
                  <w:rPr>
                    <w:rStyle w:val="Lienhypertexte"/>
                    <w:noProof/>
                  </w:rPr>
                  <w:t>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2" w:history="1">
                <w:r w:rsidRPr="0035259A">
                  <w:rPr>
                    <w:rStyle w:val="Lienhypertexte"/>
                    <w:noProof/>
                  </w:rPr>
                  <w:t>Recette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3" w:history="1">
                <w:r w:rsidRPr="0035259A">
                  <w:rPr>
                    <w:rStyle w:val="Lienhypertexte"/>
                    <w:noProof/>
                  </w:rPr>
                  <w:t>Charges (financières)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4" w:history="1">
                <w:r w:rsidRPr="0035259A">
                  <w:rPr>
                    <w:rStyle w:val="Lienhypertexte"/>
                    <w:noProof/>
                  </w:rPr>
                  <w:t>Qualité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5" w:history="1">
                <w:r w:rsidRPr="0035259A">
                  <w:rPr>
                    <w:rStyle w:val="Lienhypertexte"/>
                    <w:noProof/>
                  </w:rPr>
                  <w:t>Manuel Qualité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6" w:history="1">
                <w:r w:rsidRPr="0035259A">
                  <w:rPr>
                    <w:rStyle w:val="Lienhypertexte"/>
                    <w:noProof/>
                  </w:rPr>
                  <w:t>Plan Qualité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7" w:history="1">
                <w:r w:rsidRPr="0035259A">
                  <w:rPr>
                    <w:rStyle w:val="Lienhypertexte"/>
                    <w:noProof/>
                  </w:rPr>
                  <w:t>Contraintes Maintenance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1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8" w:history="1">
                <w:r w:rsidRPr="0035259A">
                  <w:rPr>
                    <w:rStyle w:val="Lienhypertexte"/>
                    <w:noProof/>
                  </w:rPr>
                  <w:t>Preuves Qualités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29" w:history="1">
                <w:r w:rsidRPr="0035259A">
                  <w:rPr>
                    <w:rStyle w:val="Lienhypertexte"/>
                    <w:noProof/>
                  </w:rPr>
                  <w:t>Résultats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30" w:history="1">
                <w:r w:rsidRPr="0035259A">
                  <w:rPr>
                    <w:rStyle w:val="Lienhypertexte"/>
                    <w:noProof/>
                  </w:rPr>
                  <w:t>Norme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2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31" w:history="1">
                <w:r w:rsidRPr="0035259A">
                  <w:rPr>
                    <w:rStyle w:val="Lienhypertexte"/>
                    <w:noProof/>
                  </w:rPr>
                  <w:t>Résultats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A5AF8" w:rsidRDefault="007A5AF8">
              <w:pPr>
                <w:pStyle w:val="TM3"/>
                <w:rPr>
                  <w:rFonts w:eastAsiaTheme="minorEastAsia" w:cstheme="minorBidi"/>
                  <w:smallCaps w:val="0"/>
                  <w:noProof/>
                  <w:color w:val="auto"/>
                  <w:sz w:val="22"/>
                  <w:szCs w:val="22"/>
                </w:rPr>
              </w:pPr>
              <w:hyperlink w:anchor="_Toc436868832" w:history="1">
                <w:r w:rsidRPr="0035259A">
                  <w:rPr>
                    <w:rStyle w:val="Lienhypertexte"/>
                    <w:noProof/>
                  </w:rPr>
                  <w:t>Exigence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_Toc436868832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083E" w:rsidRDefault="0076083E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B596C" w:rsidRDefault="008B596C" w:rsidP="008B596C">
          <w:pPr>
            <w:pStyle w:val="Titre1"/>
            <w:rPr>
              <w:color w:val="2E74B5" w:themeColor="accent1" w:themeShade="BF"/>
            </w:rPr>
          </w:pPr>
        </w:p>
        <w:p w:rsidR="008B596C" w:rsidRPr="00656F07" w:rsidRDefault="008B596C" w:rsidP="00656F07">
          <w:pPr>
            <w:spacing w:after="200"/>
            <w:rPr>
              <w:rFonts w:asciiTheme="majorHAnsi" w:hAnsiTheme="majorHAnsi"/>
              <w:b/>
              <w:color w:val="2E74B5" w:themeColor="accent1" w:themeShade="BF"/>
              <w:spacing w:val="20"/>
              <w:szCs w:val="28"/>
            </w:rPr>
          </w:pPr>
          <w:r>
            <w:br w:type="page"/>
          </w:r>
        </w:p>
      </w:sdtContent>
    </w:sdt>
    <w:p w:rsidR="008E3658" w:rsidRDefault="008B596C" w:rsidP="008B596C">
      <w:pPr>
        <w:pStyle w:val="Titre1"/>
        <w:jc w:val="center"/>
        <w:rPr>
          <w:color w:val="2E74B5" w:themeColor="accent1" w:themeShade="BF"/>
          <w:sz w:val="44"/>
        </w:rPr>
      </w:pPr>
      <w:bookmarkStart w:id="1" w:name="_Toc436868762"/>
      <w:r w:rsidRPr="008B596C">
        <w:rPr>
          <w:color w:val="2E74B5" w:themeColor="accent1" w:themeShade="BF"/>
          <w:sz w:val="44"/>
        </w:rPr>
        <w:lastRenderedPageBreak/>
        <w:t>Historique</w:t>
      </w:r>
      <w:bookmarkEnd w:id="1"/>
    </w:p>
    <w:p w:rsidR="008E3658" w:rsidRDefault="00656F07" w:rsidP="008E3658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8438C" wp14:editId="0EF4496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525780" cy="0"/>
                <wp:effectExtent l="0" t="0" r="2667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C153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4pt" to="41.4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" strokecolor="#255d91 [1924]">
                <w10:wrap anchorx="margin"/>
              </v:line>
            </w:pict>
          </mc:Fallback>
        </mc:AlternateContent>
      </w:r>
    </w:p>
    <w:p w:rsidR="008E3658" w:rsidRDefault="008E3658" w:rsidP="008E3658"/>
    <w:p w:rsidR="008E3658" w:rsidRDefault="008E3658" w:rsidP="008E3658"/>
    <w:p w:rsidR="008E3658" w:rsidRPr="008E3658" w:rsidRDefault="00F445EA" w:rsidP="008E36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F907C" wp14:editId="0646D020">
                <wp:simplePos x="0" y="0"/>
                <wp:positionH relativeFrom="column">
                  <wp:posOffset>1210310</wp:posOffset>
                </wp:positionH>
                <wp:positionV relativeFrom="paragraph">
                  <wp:posOffset>229870</wp:posOffset>
                </wp:positionV>
                <wp:extent cx="0" cy="1059180"/>
                <wp:effectExtent l="0" t="0" r="1905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F2ED9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18.1pt" to="95.3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" strokecolor="#255d91 [192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AFE64" wp14:editId="6BEE26F4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782945" cy="1059180"/>
                <wp:effectExtent l="0" t="0" r="2730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1059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5632" id="Rectangle 6" o:spid="_x0000_s1026" style="position:absolute;margin-left:0;margin-top:18.1pt;width:455.35pt;height:83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" fillcolor="white [3201]" strokecolor="#5b9bd5 [3204]" strokeweight="1pt">
                <w10:wrap anchorx="margin"/>
              </v:rect>
            </w:pict>
          </mc:Fallback>
        </mc:AlternateContent>
      </w:r>
    </w:p>
    <w:p w:rsidR="005934E9" w:rsidRDefault="00871118" w:rsidP="00F445E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95CAC" wp14:editId="4144FA0B">
                <wp:simplePos x="0" y="0"/>
                <wp:positionH relativeFrom="column">
                  <wp:posOffset>1507490</wp:posOffset>
                </wp:positionH>
                <wp:positionV relativeFrom="paragraph">
                  <wp:posOffset>109220</wp:posOffset>
                </wp:positionV>
                <wp:extent cx="3939540" cy="59436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118" w:rsidRDefault="0041764C">
                            <w:r>
                              <w:t>Je ne sais</w:t>
                            </w:r>
                            <w:r w:rsidR="00871118">
                              <w:t xml:space="preserve"> pas ce qu’il faut marquer ici…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95CAC" id="Zone de texte 9" o:spid="_x0000_s1027" type="#_x0000_t202" style="position:absolute;margin-left:118.7pt;margin-top:8.6pt;width:310.2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" filled="f" stroked="f" strokeweight=".5pt">
                <v:textbox>
                  <w:txbxContent>
                    <w:p w:rsidR="00871118" w:rsidRDefault="0041764C">
                      <w:r>
                        <w:t>Je ne sais</w:t>
                      </w:r>
                      <w:r w:rsidR="00871118">
                        <w:t xml:space="preserve"> pas ce qu’il faut marquer ici…</w:t>
                      </w:r>
                    </w:p>
                  </w:txbxContent>
                </v:textbox>
              </v:shape>
            </w:pict>
          </mc:Fallback>
        </mc:AlternateContent>
      </w:r>
      <w:r w:rsidR="00F445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93D62" wp14:editId="44F493B8">
                <wp:simplePos x="0" y="0"/>
                <wp:positionH relativeFrom="margin">
                  <wp:posOffset>220980</wp:posOffset>
                </wp:positionH>
                <wp:positionV relativeFrom="paragraph">
                  <wp:posOffset>294640</wp:posOffset>
                </wp:positionV>
                <wp:extent cx="830580" cy="297180"/>
                <wp:effectExtent l="0" t="0" r="762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5EA" w:rsidRDefault="00F445EA">
                            <w: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3D62" id="Zone de texte 7" o:spid="_x0000_s1028" type="#_x0000_t202" style="position:absolute;margin-left:17.4pt;margin-top:23.2pt;width:65.4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" fillcolor="white [3201]" stroked="f" strokeweight=".5pt">
                <v:textbox>
                  <w:txbxContent>
                    <w:p w:rsidR="00F445EA" w:rsidRDefault="00F445EA">
                      <w:r>
                        <w:t>Version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34E9" w:rsidRPr="005934E9" w:rsidRDefault="005934E9" w:rsidP="005934E9"/>
    <w:p w:rsidR="005934E9" w:rsidRPr="005934E9" w:rsidRDefault="005934E9" w:rsidP="005934E9"/>
    <w:p w:rsidR="005934E9" w:rsidRPr="005934E9" w:rsidRDefault="005934E9" w:rsidP="005934E9"/>
    <w:p w:rsidR="005934E9" w:rsidRPr="005934E9" w:rsidRDefault="005934E9" w:rsidP="005934E9"/>
    <w:p w:rsidR="00F51328" w:rsidRDefault="00F51328" w:rsidP="005934E9"/>
    <w:p w:rsidR="00F51328" w:rsidRDefault="00F51328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3DFBE" wp14:editId="5C3B7D6C">
                <wp:simplePos x="0" y="0"/>
                <wp:positionH relativeFrom="column">
                  <wp:posOffset>4555490</wp:posOffset>
                </wp:positionH>
                <wp:positionV relativeFrom="paragraph">
                  <wp:posOffset>3983355</wp:posOffset>
                </wp:positionV>
                <wp:extent cx="1788160" cy="1366520"/>
                <wp:effectExtent l="0" t="0" r="0" b="50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1366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9" w:rsidRDefault="005934E9">
                            <w:r>
                              <w:t>Auteur</w:t>
                            </w:r>
                          </w:p>
                          <w:p w:rsidR="005934E9" w:rsidRDefault="005934E9">
                            <w:r>
                              <w:t>VAL</w:t>
                            </w:r>
                          </w:p>
                          <w:p w:rsidR="005934E9" w:rsidRDefault="005934E9">
                            <w:r>
                              <w:t>Approbation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DFBE" id="Zone de texte 10" o:spid="_x0000_s1029" type="#_x0000_t202" style="position:absolute;margin-left:358.7pt;margin-top:313.65pt;width:140.8pt;height:10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" filled="f" stroked="f" strokeweight=".5pt">
                <v:textbox>
                  <w:txbxContent>
                    <w:p w:rsidR="005934E9" w:rsidRDefault="005934E9">
                      <w:r>
                        <w:t>Auteur</w:t>
                      </w:r>
                    </w:p>
                    <w:p w:rsidR="005934E9" w:rsidRDefault="005934E9">
                      <w:r>
                        <w:t>VAL</w:t>
                      </w:r>
                    </w:p>
                    <w:p w:rsidR="005934E9" w:rsidRDefault="005934E9">
                      <w:r>
                        <w:t>Approbation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115F04" w:rsidRDefault="00577B9B" w:rsidP="00115F04">
      <w:pPr>
        <w:pStyle w:val="Titre1"/>
        <w:jc w:val="center"/>
        <w:rPr>
          <w:color w:val="2E74B5" w:themeColor="accent1" w:themeShade="BF"/>
          <w:sz w:val="44"/>
        </w:rPr>
      </w:pPr>
      <w:bookmarkStart w:id="2" w:name="_Toc436868763"/>
      <w:r>
        <w:rPr>
          <w:color w:val="2E74B5" w:themeColor="accent1" w:themeShade="BF"/>
          <w:sz w:val="44"/>
        </w:rPr>
        <w:lastRenderedPageBreak/>
        <w:t>Objet de la procédure</w:t>
      </w:r>
      <w:bookmarkEnd w:id="2"/>
    </w:p>
    <w:p w:rsidR="005934E9" w:rsidRPr="005934E9" w:rsidRDefault="00577B9B" w:rsidP="005934E9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78CBF" wp14:editId="60EF6688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2204" id="Connecteur droit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" strokecolor="#255d91 [1924]">
                <w10:wrap anchorx="margin"/>
              </v:line>
            </w:pict>
          </mc:Fallback>
        </mc:AlternateContent>
      </w:r>
    </w:p>
    <w:p w:rsidR="005934E9" w:rsidRDefault="00D026B3" w:rsidP="005934E9">
      <w:r>
        <w:t>Blablabla</w:t>
      </w:r>
    </w:p>
    <w:p w:rsidR="00D026B3" w:rsidRDefault="00D026B3" w:rsidP="005934E9">
      <w:r>
        <w:t>C’est génial l’étude de cas.</w:t>
      </w:r>
    </w:p>
    <w:p w:rsidR="00D026B3" w:rsidRDefault="00D026B3" w:rsidP="005934E9"/>
    <w:p w:rsidR="00D026B3" w:rsidRDefault="00D026B3" w:rsidP="005934E9">
      <w:r>
        <w:t>Etude de cas forever &lt;3 &lt;3 &lt;3 &lt;3 &lt;3</w:t>
      </w:r>
    </w:p>
    <w:p w:rsidR="001D464A" w:rsidRDefault="001D464A" w:rsidP="005934E9"/>
    <w:p w:rsidR="001D464A" w:rsidRDefault="001D464A" w:rsidP="005934E9"/>
    <w:p w:rsidR="001D464A" w:rsidRDefault="001D464A" w:rsidP="005934E9"/>
    <w:p w:rsidR="001D464A" w:rsidRDefault="001D464A" w:rsidP="005934E9"/>
    <w:p w:rsidR="005063E7" w:rsidRDefault="005063E7" w:rsidP="005934E9"/>
    <w:p w:rsidR="005063E7" w:rsidRPr="005934E9" w:rsidRDefault="005063E7" w:rsidP="005063E7">
      <w:pPr>
        <w:pStyle w:val="Titre2"/>
        <w:rPr>
          <w:color w:val="2E74B5" w:themeColor="accent1" w:themeShade="BF"/>
        </w:rPr>
      </w:pPr>
      <w:bookmarkStart w:id="3" w:name="_Toc436868693"/>
      <w:bookmarkStart w:id="4" w:name="_Toc436868764"/>
      <w:r>
        <w:rPr>
          <w:color w:val="2E74B5" w:themeColor="accent1" w:themeShade="BF"/>
        </w:rPr>
        <w:t>A qui est-elle destinée ?</w:t>
      </w:r>
      <w:bookmarkEnd w:id="3"/>
      <w:bookmarkEnd w:id="4"/>
    </w:p>
    <w:p w:rsidR="005063E7" w:rsidRDefault="005063E7">
      <w:pPr>
        <w:spacing w:after="200"/>
      </w:pPr>
    </w:p>
    <w:p w:rsidR="005063E7" w:rsidRDefault="005063E7" w:rsidP="005934E9"/>
    <w:p w:rsidR="005063E7" w:rsidRDefault="005063E7">
      <w:pPr>
        <w:spacing w:after="200"/>
      </w:pPr>
      <w:r>
        <w:br w:type="page"/>
      </w:r>
    </w:p>
    <w:p w:rsidR="00810415" w:rsidRDefault="00882D17" w:rsidP="00810415">
      <w:pPr>
        <w:pStyle w:val="Titre1"/>
        <w:jc w:val="center"/>
        <w:rPr>
          <w:color w:val="2E74B5" w:themeColor="accent1" w:themeShade="BF"/>
          <w:sz w:val="44"/>
        </w:rPr>
      </w:pPr>
      <w:bookmarkStart w:id="5" w:name="_Toc436868765"/>
      <w:r>
        <w:rPr>
          <w:color w:val="2E74B5" w:themeColor="accent1" w:themeShade="BF"/>
          <w:sz w:val="44"/>
        </w:rPr>
        <w:lastRenderedPageBreak/>
        <w:t>Graphe</w:t>
      </w:r>
      <w:r w:rsidR="00AD1A9B">
        <w:rPr>
          <w:color w:val="2E74B5" w:themeColor="accent1" w:themeShade="BF"/>
          <w:sz w:val="44"/>
        </w:rPr>
        <w:t xml:space="preserve"> acteurs - flux</w:t>
      </w:r>
      <w:bookmarkEnd w:id="5"/>
    </w:p>
    <w:p w:rsidR="00810415" w:rsidRPr="005934E9" w:rsidRDefault="00810415" w:rsidP="00810415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D6604" wp14:editId="5D7F95E5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CEB84" id="Connecteur droit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" strokecolor="#255d91 [1924]">
                <w10:wrap anchorx="margin"/>
              </v:line>
            </w:pict>
          </mc:Fallback>
        </mc:AlternateContent>
      </w:r>
    </w:p>
    <w:p w:rsidR="001D464A" w:rsidRDefault="001D464A" w:rsidP="005934E9"/>
    <w:p w:rsidR="005934E9" w:rsidRPr="005934E9" w:rsidRDefault="005934E9" w:rsidP="005934E9"/>
    <w:p w:rsidR="005934E9" w:rsidRPr="005934E9" w:rsidRDefault="005934E9" w:rsidP="005934E9"/>
    <w:p w:rsidR="005934E9" w:rsidRPr="005934E9" w:rsidRDefault="005934E9" w:rsidP="005934E9"/>
    <w:p w:rsidR="005934E9" w:rsidRPr="005934E9" w:rsidRDefault="005934E9" w:rsidP="005934E9"/>
    <w:p w:rsidR="005934E9" w:rsidRPr="005934E9" w:rsidRDefault="005934E9" w:rsidP="005934E9"/>
    <w:p w:rsidR="005934E9" w:rsidRPr="005934E9" w:rsidRDefault="005934E9" w:rsidP="005934E9"/>
    <w:p w:rsidR="005934E9" w:rsidRDefault="005934E9" w:rsidP="005934E9"/>
    <w:p w:rsidR="00FF1891" w:rsidRDefault="00FF1891" w:rsidP="005934E9">
      <w:pPr>
        <w:jc w:val="right"/>
      </w:pPr>
    </w:p>
    <w:p w:rsidR="00FF1891" w:rsidRDefault="00FF1891">
      <w:pPr>
        <w:spacing w:after="200"/>
      </w:pPr>
      <w:r>
        <w:br w:type="page"/>
      </w:r>
    </w:p>
    <w:p w:rsidR="00FF1891" w:rsidRDefault="00FF1891" w:rsidP="00FF1891">
      <w:pPr>
        <w:pStyle w:val="Titre1"/>
        <w:jc w:val="center"/>
        <w:rPr>
          <w:color w:val="2E74B5" w:themeColor="accent1" w:themeShade="BF"/>
          <w:sz w:val="44"/>
        </w:rPr>
      </w:pPr>
      <w:bookmarkStart w:id="6" w:name="_Toc436868766"/>
      <w:r>
        <w:rPr>
          <w:color w:val="2E74B5" w:themeColor="accent1" w:themeShade="BF"/>
          <w:sz w:val="44"/>
        </w:rPr>
        <w:lastRenderedPageBreak/>
        <w:t>MOT</w:t>
      </w:r>
      <w:bookmarkEnd w:id="6"/>
    </w:p>
    <w:p w:rsidR="00FF1891" w:rsidRPr="005934E9" w:rsidRDefault="0017482F" w:rsidP="00FF1891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A6685B" wp14:editId="44FE2FB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51460" cy="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AB2F0" id="Connecteur droit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19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" strokecolor="#255d91 [1924]">
                <w10:wrap anchorx="margin"/>
              </v:line>
            </w:pict>
          </mc:Fallback>
        </mc:AlternateContent>
      </w:r>
    </w:p>
    <w:p w:rsidR="00AA3413" w:rsidRDefault="00AA3413" w:rsidP="00FF1891"/>
    <w:p w:rsidR="00AA3413" w:rsidRDefault="00AA3413">
      <w:pPr>
        <w:spacing w:after="200"/>
      </w:pPr>
      <w:r>
        <w:br w:type="page"/>
      </w:r>
    </w:p>
    <w:p w:rsidR="00AA3413" w:rsidRDefault="001A42C2" w:rsidP="00AA3413">
      <w:pPr>
        <w:pStyle w:val="Titre1"/>
        <w:jc w:val="center"/>
        <w:rPr>
          <w:color w:val="2E74B5" w:themeColor="accent1" w:themeShade="BF"/>
          <w:sz w:val="44"/>
        </w:rPr>
      </w:pPr>
      <w:bookmarkStart w:id="7" w:name="_Toc436868767"/>
      <w:r>
        <w:rPr>
          <w:color w:val="2E74B5" w:themeColor="accent1" w:themeShade="BF"/>
          <w:sz w:val="44"/>
        </w:rPr>
        <w:lastRenderedPageBreak/>
        <w:t>Titre de l’action (VERBE)</w:t>
      </w:r>
      <w:bookmarkEnd w:id="7"/>
    </w:p>
    <w:p w:rsidR="00AA3413" w:rsidRPr="005934E9" w:rsidRDefault="00AA3413" w:rsidP="00AA3413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881D3" wp14:editId="38197B68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121C" id="Connecteur droit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" strokecolor="#255d91 [1924]">
                <w10:wrap anchorx="margin"/>
              </v:line>
            </w:pict>
          </mc:Fallback>
        </mc:AlternateContent>
      </w:r>
    </w:p>
    <w:p w:rsidR="00A55B21" w:rsidRDefault="00A55B21" w:rsidP="00FF1891"/>
    <w:p w:rsidR="00670592" w:rsidRDefault="00DF5D71" w:rsidP="00C241EA">
      <w:pPr>
        <w:pStyle w:val="Titre2"/>
        <w:rPr>
          <w:color w:val="2E74B5" w:themeColor="accent1" w:themeShade="BF"/>
        </w:rPr>
      </w:pPr>
      <w:bookmarkStart w:id="8" w:name="_Toc436868697"/>
      <w:bookmarkStart w:id="9" w:name="_Toc436868768"/>
      <w:r>
        <w:rPr>
          <w:color w:val="2E74B5" w:themeColor="accent1" w:themeShade="BF"/>
        </w:rPr>
        <w:t>Objet de l’action</w:t>
      </w:r>
      <w:bookmarkEnd w:id="8"/>
      <w:bookmarkEnd w:id="9"/>
    </w:p>
    <w:p w:rsidR="00670592" w:rsidRDefault="00670592" w:rsidP="00C241EA">
      <w:pPr>
        <w:pStyle w:val="Titre3"/>
      </w:pPr>
      <w:bookmarkStart w:id="10" w:name="_Toc436868698"/>
      <w:bookmarkStart w:id="11" w:name="_Toc436868769"/>
      <w:r>
        <w:t>Evénement</w:t>
      </w:r>
      <w:bookmarkEnd w:id="10"/>
      <w:bookmarkEnd w:id="11"/>
    </w:p>
    <w:p w:rsidR="00670592" w:rsidRDefault="00670592" w:rsidP="00670592">
      <w:pPr>
        <w:pStyle w:val="Titre3"/>
      </w:pPr>
      <w:bookmarkStart w:id="12" w:name="_Toc436868699"/>
      <w:bookmarkStart w:id="13" w:name="_Toc436868770"/>
      <w:r>
        <w:t>Déclencheur</w:t>
      </w:r>
      <w:bookmarkEnd w:id="12"/>
      <w:bookmarkEnd w:id="13"/>
    </w:p>
    <w:p w:rsidR="00D34F06" w:rsidRDefault="00D34F06" w:rsidP="00D34F06"/>
    <w:p w:rsidR="00D34F06" w:rsidRDefault="00D34F06" w:rsidP="00D34F06">
      <w:pPr>
        <w:pStyle w:val="Titre2"/>
        <w:rPr>
          <w:color w:val="2E74B5" w:themeColor="accent1" w:themeShade="BF"/>
        </w:rPr>
      </w:pPr>
      <w:bookmarkStart w:id="14" w:name="_Toc436868700"/>
      <w:bookmarkStart w:id="15" w:name="_Toc436868771"/>
      <w:r>
        <w:rPr>
          <w:color w:val="2E74B5" w:themeColor="accent1" w:themeShade="BF"/>
        </w:rPr>
        <w:t>Moyens</w:t>
      </w:r>
      <w:bookmarkEnd w:id="14"/>
      <w:bookmarkEnd w:id="15"/>
    </w:p>
    <w:p w:rsidR="00D34F06" w:rsidRDefault="00D34F06" w:rsidP="00D34F06"/>
    <w:p w:rsidR="003C6ED2" w:rsidRDefault="00D34F06" w:rsidP="003C6ED2">
      <w:pPr>
        <w:pStyle w:val="Titre2"/>
        <w:rPr>
          <w:color w:val="2E74B5" w:themeColor="accent1" w:themeShade="BF"/>
        </w:rPr>
      </w:pPr>
      <w:bookmarkStart w:id="16" w:name="_Toc436868701"/>
      <w:bookmarkStart w:id="17" w:name="_Toc436868772"/>
      <w:r>
        <w:rPr>
          <w:color w:val="2E74B5" w:themeColor="accent1" w:themeShade="BF"/>
        </w:rPr>
        <w:t>Résultat</w:t>
      </w:r>
      <w:bookmarkEnd w:id="16"/>
      <w:bookmarkEnd w:id="17"/>
    </w:p>
    <w:p w:rsidR="003C6ED2" w:rsidRDefault="003C6ED2">
      <w:pPr>
        <w:spacing w:after="200"/>
        <w:rPr>
          <w:rFonts w:asciiTheme="majorHAnsi" w:hAnsiTheme="majorHAnsi"/>
          <w:b/>
          <w:color w:val="2E74B5" w:themeColor="accent1" w:themeShade="BF"/>
          <w:spacing w:val="20"/>
          <w:sz w:val="32"/>
          <w:szCs w:val="24"/>
        </w:rPr>
      </w:pPr>
      <w:r>
        <w:br w:type="page"/>
      </w:r>
    </w:p>
    <w:p w:rsidR="003C6ED2" w:rsidRDefault="003C6ED2" w:rsidP="003C6ED2">
      <w:pPr>
        <w:pStyle w:val="Titre1"/>
        <w:jc w:val="center"/>
        <w:rPr>
          <w:color w:val="2E74B5" w:themeColor="accent1" w:themeShade="BF"/>
          <w:sz w:val="44"/>
        </w:rPr>
      </w:pPr>
      <w:bookmarkStart w:id="18" w:name="_Toc436868773"/>
      <w:r>
        <w:rPr>
          <w:color w:val="2E74B5" w:themeColor="accent1" w:themeShade="BF"/>
          <w:sz w:val="44"/>
        </w:rPr>
        <w:lastRenderedPageBreak/>
        <w:t>Titre de l’action (VERBE)</w:t>
      </w:r>
      <w:bookmarkEnd w:id="18"/>
    </w:p>
    <w:p w:rsidR="003C6ED2" w:rsidRPr="005934E9" w:rsidRDefault="003C6ED2" w:rsidP="003C6ED2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A01302" wp14:editId="4C05FF7B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B69C1" id="Connecteur droit 3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" strokecolor="#255d91 [1924]">
                <w10:wrap anchorx="margin"/>
              </v:line>
            </w:pict>
          </mc:Fallback>
        </mc:AlternateContent>
      </w:r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19" w:name="_Toc436868774"/>
      <w:r>
        <w:rPr>
          <w:color w:val="2E74B5" w:themeColor="accent1" w:themeShade="BF"/>
        </w:rPr>
        <w:t>Objet de l’action</w:t>
      </w:r>
      <w:bookmarkEnd w:id="19"/>
    </w:p>
    <w:p w:rsidR="003C6ED2" w:rsidRDefault="003C6ED2" w:rsidP="003C6ED2">
      <w:pPr>
        <w:pStyle w:val="Titre3"/>
      </w:pPr>
      <w:bookmarkStart w:id="20" w:name="_Toc436868775"/>
      <w:r>
        <w:t>Evénement</w:t>
      </w:r>
      <w:bookmarkEnd w:id="20"/>
    </w:p>
    <w:p w:rsidR="003C6ED2" w:rsidRDefault="003C6ED2" w:rsidP="003C6ED2">
      <w:pPr>
        <w:pStyle w:val="Titre3"/>
      </w:pPr>
      <w:bookmarkStart w:id="21" w:name="_Toc436868776"/>
      <w:r>
        <w:t>Déclencheur</w:t>
      </w:r>
      <w:bookmarkEnd w:id="21"/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22" w:name="_Toc436868777"/>
      <w:r>
        <w:rPr>
          <w:color w:val="2E74B5" w:themeColor="accent1" w:themeShade="BF"/>
        </w:rPr>
        <w:t>Moyens</w:t>
      </w:r>
      <w:bookmarkEnd w:id="22"/>
    </w:p>
    <w:p w:rsidR="003C6ED2" w:rsidRDefault="003C6ED2" w:rsidP="003C6ED2"/>
    <w:p w:rsidR="003C6ED2" w:rsidRPr="00D34F06" w:rsidRDefault="003C6ED2" w:rsidP="003C6ED2">
      <w:pPr>
        <w:pStyle w:val="Titre2"/>
        <w:rPr>
          <w:color w:val="2E74B5" w:themeColor="accent1" w:themeShade="BF"/>
        </w:rPr>
      </w:pPr>
      <w:bookmarkStart w:id="23" w:name="_Toc436868778"/>
      <w:r>
        <w:rPr>
          <w:color w:val="2E74B5" w:themeColor="accent1" w:themeShade="BF"/>
        </w:rPr>
        <w:t>Résultat</w:t>
      </w:r>
      <w:bookmarkEnd w:id="23"/>
    </w:p>
    <w:p w:rsidR="003C6ED2" w:rsidRDefault="003C6ED2" w:rsidP="003C6ED2">
      <w:pPr>
        <w:pStyle w:val="Titre2"/>
        <w:rPr>
          <w:color w:val="2E74B5" w:themeColor="accent1" w:themeShade="BF"/>
        </w:rPr>
      </w:pPr>
    </w:p>
    <w:p w:rsidR="003C6ED2" w:rsidRDefault="003C6ED2">
      <w:pPr>
        <w:spacing w:after="200"/>
        <w:rPr>
          <w:rFonts w:asciiTheme="majorHAnsi" w:hAnsiTheme="majorHAnsi"/>
          <w:b/>
          <w:color w:val="2E74B5" w:themeColor="accent1" w:themeShade="BF"/>
          <w:spacing w:val="20"/>
          <w:sz w:val="32"/>
          <w:szCs w:val="24"/>
        </w:rPr>
      </w:pPr>
      <w:r>
        <w:br w:type="page"/>
      </w:r>
    </w:p>
    <w:p w:rsidR="003C6ED2" w:rsidRDefault="003C6ED2" w:rsidP="003C6ED2">
      <w:pPr>
        <w:pStyle w:val="Titre1"/>
        <w:jc w:val="center"/>
        <w:rPr>
          <w:color w:val="2E74B5" w:themeColor="accent1" w:themeShade="BF"/>
          <w:sz w:val="44"/>
        </w:rPr>
      </w:pPr>
      <w:bookmarkStart w:id="24" w:name="_Toc436868779"/>
      <w:r>
        <w:rPr>
          <w:color w:val="2E74B5" w:themeColor="accent1" w:themeShade="BF"/>
          <w:sz w:val="44"/>
        </w:rPr>
        <w:lastRenderedPageBreak/>
        <w:t>Titre de l’action (VERBE)</w:t>
      </w:r>
      <w:bookmarkEnd w:id="24"/>
    </w:p>
    <w:p w:rsidR="003C6ED2" w:rsidRPr="005934E9" w:rsidRDefault="003C6ED2" w:rsidP="003C6ED2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26DDAA" wp14:editId="77127D46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73E0F" id="Connecteur droit 3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" strokecolor="#255d91 [1924]">
                <w10:wrap anchorx="margin"/>
              </v:line>
            </w:pict>
          </mc:Fallback>
        </mc:AlternateContent>
      </w:r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25" w:name="_Toc436868780"/>
      <w:r>
        <w:rPr>
          <w:color w:val="2E74B5" w:themeColor="accent1" w:themeShade="BF"/>
        </w:rPr>
        <w:t>Objet de l’action</w:t>
      </w:r>
      <w:bookmarkEnd w:id="25"/>
    </w:p>
    <w:p w:rsidR="003C6ED2" w:rsidRDefault="003C6ED2" w:rsidP="003C6ED2">
      <w:pPr>
        <w:pStyle w:val="Titre3"/>
      </w:pPr>
      <w:bookmarkStart w:id="26" w:name="_Toc436868781"/>
      <w:r>
        <w:t>Evénement</w:t>
      </w:r>
      <w:bookmarkEnd w:id="26"/>
    </w:p>
    <w:p w:rsidR="003C6ED2" w:rsidRDefault="003C6ED2" w:rsidP="003C6ED2">
      <w:pPr>
        <w:pStyle w:val="Titre3"/>
      </w:pPr>
      <w:bookmarkStart w:id="27" w:name="_Toc436868782"/>
      <w:r>
        <w:t>Déclencheur</w:t>
      </w:r>
      <w:bookmarkEnd w:id="27"/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28" w:name="_Toc436868783"/>
      <w:r>
        <w:rPr>
          <w:color w:val="2E74B5" w:themeColor="accent1" w:themeShade="BF"/>
        </w:rPr>
        <w:t>Moyens</w:t>
      </w:r>
      <w:bookmarkEnd w:id="28"/>
    </w:p>
    <w:p w:rsidR="003C6ED2" w:rsidRDefault="003C6ED2" w:rsidP="003C6ED2"/>
    <w:p w:rsidR="003C6ED2" w:rsidRPr="00D34F06" w:rsidRDefault="003C6ED2" w:rsidP="003C6ED2">
      <w:pPr>
        <w:pStyle w:val="Titre2"/>
        <w:rPr>
          <w:color w:val="2E74B5" w:themeColor="accent1" w:themeShade="BF"/>
        </w:rPr>
      </w:pPr>
      <w:bookmarkStart w:id="29" w:name="_Toc436868784"/>
      <w:r>
        <w:rPr>
          <w:color w:val="2E74B5" w:themeColor="accent1" w:themeShade="BF"/>
        </w:rPr>
        <w:t>Résultat</w:t>
      </w:r>
      <w:bookmarkEnd w:id="29"/>
    </w:p>
    <w:p w:rsidR="003C6ED2" w:rsidRDefault="003C6ED2" w:rsidP="003C6ED2">
      <w:pPr>
        <w:pStyle w:val="Titre2"/>
        <w:rPr>
          <w:color w:val="2E74B5" w:themeColor="accent1" w:themeShade="BF"/>
        </w:rPr>
      </w:pPr>
    </w:p>
    <w:p w:rsidR="003C6ED2" w:rsidRDefault="003C6ED2">
      <w:pPr>
        <w:spacing w:after="200"/>
        <w:rPr>
          <w:rFonts w:asciiTheme="majorHAnsi" w:hAnsiTheme="majorHAnsi"/>
          <w:b/>
          <w:color w:val="2E74B5" w:themeColor="accent1" w:themeShade="BF"/>
          <w:spacing w:val="20"/>
          <w:sz w:val="32"/>
          <w:szCs w:val="24"/>
        </w:rPr>
      </w:pPr>
      <w:r>
        <w:br w:type="page"/>
      </w:r>
    </w:p>
    <w:p w:rsidR="003C6ED2" w:rsidRDefault="003C6ED2" w:rsidP="003C6ED2">
      <w:pPr>
        <w:pStyle w:val="Titre1"/>
        <w:jc w:val="center"/>
        <w:rPr>
          <w:color w:val="2E74B5" w:themeColor="accent1" w:themeShade="BF"/>
          <w:sz w:val="44"/>
        </w:rPr>
      </w:pPr>
      <w:bookmarkStart w:id="30" w:name="_Toc436868785"/>
      <w:r>
        <w:rPr>
          <w:color w:val="2E74B5" w:themeColor="accent1" w:themeShade="BF"/>
          <w:sz w:val="44"/>
        </w:rPr>
        <w:lastRenderedPageBreak/>
        <w:t>Titre de l’action (VERBE)</w:t>
      </w:r>
      <w:bookmarkEnd w:id="30"/>
    </w:p>
    <w:p w:rsidR="003C6ED2" w:rsidRPr="005934E9" w:rsidRDefault="003C6ED2" w:rsidP="003C6ED2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5CE151" wp14:editId="553C8FB4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34BE5" id="Connecteur droit 3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" strokecolor="#255d91 [1924]">
                <w10:wrap anchorx="margin"/>
              </v:line>
            </w:pict>
          </mc:Fallback>
        </mc:AlternateContent>
      </w:r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31" w:name="_Toc436868786"/>
      <w:r>
        <w:rPr>
          <w:color w:val="2E74B5" w:themeColor="accent1" w:themeShade="BF"/>
        </w:rPr>
        <w:t>Objet de l’action</w:t>
      </w:r>
      <w:bookmarkEnd w:id="31"/>
    </w:p>
    <w:p w:rsidR="003C6ED2" w:rsidRDefault="003C6ED2" w:rsidP="003C6ED2">
      <w:pPr>
        <w:pStyle w:val="Titre3"/>
      </w:pPr>
      <w:bookmarkStart w:id="32" w:name="_Toc436868787"/>
      <w:r>
        <w:t>Evénement</w:t>
      </w:r>
      <w:bookmarkEnd w:id="32"/>
    </w:p>
    <w:p w:rsidR="003C6ED2" w:rsidRDefault="003C6ED2" w:rsidP="003C6ED2">
      <w:pPr>
        <w:pStyle w:val="Titre3"/>
      </w:pPr>
      <w:bookmarkStart w:id="33" w:name="_Toc436868788"/>
      <w:r>
        <w:t>Déclencheur</w:t>
      </w:r>
      <w:bookmarkEnd w:id="33"/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34" w:name="_Toc436868789"/>
      <w:r>
        <w:rPr>
          <w:color w:val="2E74B5" w:themeColor="accent1" w:themeShade="BF"/>
        </w:rPr>
        <w:t>Moyens</w:t>
      </w:r>
      <w:bookmarkEnd w:id="34"/>
    </w:p>
    <w:p w:rsidR="003C6ED2" w:rsidRDefault="003C6ED2" w:rsidP="003C6ED2"/>
    <w:p w:rsidR="003C6ED2" w:rsidRPr="00D34F06" w:rsidRDefault="003C6ED2" w:rsidP="003C6ED2">
      <w:pPr>
        <w:pStyle w:val="Titre2"/>
        <w:rPr>
          <w:color w:val="2E74B5" w:themeColor="accent1" w:themeShade="BF"/>
        </w:rPr>
      </w:pPr>
      <w:bookmarkStart w:id="35" w:name="_Toc436868790"/>
      <w:r>
        <w:rPr>
          <w:color w:val="2E74B5" w:themeColor="accent1" w:themeShade="BF"/>
        </w:rPr>
        <w:t>Résultat</w:t>
      </w:r>
      <w:bookmarkEnd w:id="35"/>
    </w:p>
    <w:p w:rsidR="003C6ED2" w:rsidRDefault="003C6ED2" w:rsidP="003C6ED2">
      <w:pPr>
        <w:pStyle w:val="Titre2"/>
        <w:rPr>
          <w:color w:val="2E74B5" w:themeColor="accent1" w:themeShade="BF"/>
        </w:rPr>
      </w:pPr>
    </w:p>
    <w:p w:rsidR="003C6ED2" w:rsidRDefault="003C6ED2">
      <w:pPr>
        <w:spacing w:after="200"/>
        <w:rPr>
          <w:rFonts w:asciiTheme="majorHAnsi" w:hAnsiTheme="majorHAnsi"/>
          <w:b/>
          <w:color w:val="2E74B5" w:themeColor="accent1" w:themeShade="BF"/>
          <w:spacing w:val="20"/>
          <w:sz w:val="32"/>
          <w:szCs w:val="24"/>
        </w:rPr>
      </w:pPr>
      <w:r>
        <w:br w:type="page"/>
      </w:r>
    </w:p>
    <w:p w:rsidR="003C6ED2" w:rsidRDefault="003C6ED2" w:rsidP="003C6ED2">
      <w:pPr>
        <w:pStyle w:val="Titre1"/>
        <w:jc w:val="center"/>
        <w:rPr>
          <w:color w:val="2E74B5" w:themeColor="accent1" w:themeShade="BF"/>
          <w:sz w:val="44"/>
        </w:rPr>
      </w:pPr>
      <w:bookmarkStart w:id="36" w:name="_Toc436868791"/>
      <w:r>
        <w:rPr>
          <w:color w:val="2E74B5" w:themeColor="accent1" w:themeShade="BF"/>
          <w:sz w:val="44"/>
        </w:rPr>
        <w:lastRenderedPageBreak/>
        <w:t>Titre de l’action (VERBE)</w:t>
      </w:r>
      <w:bookmarkEnd w:id="36"/>
    </w:p>
    <w:p w:rsidR="003C6ED2" w:rsidRPr="005934E9" w:rsidRDefault="003C6ED2" w:rsidP="003C6ED2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1DDD6" wp14:editId="38880E5E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7008F" id="Connecteur droit 4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" strokecolor="#255d91 [1924]">
                <w10:wrap anchorx="margin"/>
              </v:line>
            </w:pict>
          </mc:Fallback>
        </mc:AlternateContent>
      </w:r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37" w:name="_Toc436868792"/>
      <w:r>
        <w:rPr>
          <w:color w:val="2E74B5" w:themeColor="accent1" w:themeShade="BF"/>
        </w:rPr>
        <w:t>Objet de l’action</w:t>
      </w:r>
      <w:bookmarkEnd w:id="37"/>
    </w:p>
    <w:p w:rsidR="003C6ED2" w:rsidRDefault="003C6ED2" w:rsidP="003C6ED2">
      <w:pPr>
        <w:pStyle w:val="Titre3"/>
      </w:pPr>
      <w:bookmarkStart w:id="38" w:name="_Toc436868793"/>
      <w:r>
        <w:t>Evénement</w:t>
      </w:r>
      <w:bookmarkEnd w:id="38"/>
    </w:p>
    <w:p w:rsidR="003C6ED2" w:rsidRDefault="003C6ED2" w:rsidP="003C6ED2">
      <w:pPr>
        <w:pStyle w:val="Titre3"/>
      </w:pPr>
      <w:bookmarkStart w:id="39" w:name="_Toc436868794"/>
      <w:r>
        <w:t>Déclencheur</w:t>
      </w:r>
      <w:bookmarkEnd w:id="39"/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40" w:name="_Toc436868795"/>
      <w:r>
        <w:rPr>
          <w:color w:val="2E74B5" w:themeColor="accent1" w:themeShade="BF"/>
        </w:rPr>
        <w:t>Moyens</w:t>
      </w:r>
      <w:bookmarkEnd w:id="40"/>
    </w:p>
    <w:p w:rsidR="003C6ED2" w:rsidRDefault="003C6ED2" w:rsidP="003C6ED2"/>
    <w:p w:rsidR="003C6ED2" w:rsidRPr="00D34F06" w:rsidRDefault="003C6ED2" w:rsidP="003C6ED2">
      <w:pPr>
        <w:pStyle w:val="Titre2"/>
        <w:rPr>
          <w:color w:val="2E74B5" w:themeColor="accent1" w:themeShade="BF"/>
        </w:rPr>
      </w:pPr>
      <w:bookmarkStart w:id="41" w:name="_Toc436868796"/>
      <w:r>
        <w:rPr>
          <w:color w:val="2E74B5" w:themeColor="accent1" w:themeShade="BF"/>
        </w:rPr>
        <w:t>Résultat</w:t>
      </w:r>
      <w:bookmarkEnd w:id="41"/>
    </w:p>
    <w:p w:rsidR="003C6ED2" w:rsidRDefault="003C6ED2" w:rsidP="003C6ED2">
      <w:pPr>
        <w:pStyle w:val="Titre2"/>
        <w:rPr>
          <w:color w:val="2E74B5" w:themeColor="accent1" w:themeShade="BF"/>
        </w:rPr>
      </w:pPr>
    </w:p>
    <w:p w:rsidR="003C6ED2" w:rsidRDefault="003C6ED2">
      <w:pPr>
        <w:spacing w:after="200"/>
        <w:rPr>
          <w:rFonts w:asciiTheme="majorHAnsi" w:hAnsiTheme="majorHAnsi"/>
          <w:b/>
          <w:color w:val="2E74B5" w:themeColor="accent1" w:themeShade="BF"/>
          <w:spacing w:val="20"/>
          <w:sz w:val="32"/>
          <w:szCs w:val="24"/>
        </w:rPr>
      </w:pPr>
      <w:r>
        <w:br w:type="page"/>
      </w:r>
    </w:p>
    <w:p w:rsidR="003C6ED2" w:rsidRDefault="003C6ED2" w:rsidP="003C6ED2">
      <w:pPr>
        <w:pStyle w:val="Titre1"/>
        <w:jc w:val="center"/>
        <w:rPr>
          <w:color w:val="2E74B5" w:themeColor="accent1" w:themeShade="BF"/>
          <w:sz w:val="44"/>
        </w:rPr>
      </w:pPr>
      <w:bookmarkStart w:id="42" w:name="_Toc436868797"/>
      <w:r>
        <w:rPr>
          <w:color w:val="2E74B5" w:themeColor="accent1" w:themeShade="BF"/>
          <w:sz w:val="44"/>
        </w:rPr>
        <w:lastRenderedPageBreak/>
        <w:t>Titre de l’action (VERBE)</w:t>
      </w:r>
      <w:bookmarkEnd w:id="42"/>
    </w:p>
    <w:p w:rsidR="003C6ED2" w:rsidRPr="005934E9" w:rsidRDefault="003C6ED2" w:rsidP="003C6ED2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9C0BC2" wp14:editId="3B7BE2A0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C5581" id="Connecteur droit 4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" strokecolor="#255d91 [1924]">
                <w10:wrap anchorx="margin"/>
              </v:line>
            </w:pict>
          </mc:Fallback>
        </mc:AlternateContent>
      </w:r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43" w:name="_Toc436868798"/>
      <w:r>
        <w:rPr>
          <w:color w:val="2E74B5" w:themeColor="accent1" w:themeShade="BF"/>
        </w:rPr>
        <w:t>Objet de l’action</w:t>
      </w:r>
      <w:bookmarkEnd w:id="43"/>
    </w:p>
    <w:p w:rsidR="003C6ED2" w:rsidRDefault="003C6ED2" w:rsidP="003C6ED2">
      <w:pPr>
        <w:pStyle w:val="Titre3"/>
      </w:pPr>
      <w:bookmarkStart w:id="44" w:name="_Toc436868799"/>
      <w:r>
        <w:t>Evénement</w:t>
      </w:r>
      <w:bookmarkEnd w:id="44"/>
    </w:p>
    <w:p w:rsidR="003C6ED2" w:rsidRDefault="003C6ED2" w:rsidP="003C6ED2">
      <w:pPr>
        <w:pStyle w:val="Titre3"/>
      </w:pPr>
      <w:bookmarkStart w:id="45" w:name="_Toc436868800"/>
      <w:r>
        <w:t>Déclencheur</w:t>
      </w:r>
      <w:bookmarkEnd w:id="45"/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46" w:name="_Toc436868801"/>
      <w:r>
        <w:rPr>
          <w:color w:val="2E74B5" w:themeColor="accent1" w:themeShade="BF"/>
        </w:rPr>
        <w:t>Moyens</w:t>
      </w:r>
      <w:bookmarkEnd w:id="46"/>
    </w:p>
    <w:p w:rsidR="003C6ED2" w:rsidRDefault="003C6ED2" w:rsidP="003C6ED2"/>
    <w:p w:rsidR="003C6ED2" w:rsidRPr="00D34F06" w:rsidRDefault="003C6ED2" w:rsidP="003C6ED2">
      <w:pPr>
        <w:pStyle w:val="Titre2"/>
        <w:rPr>
          <w:color w:val="2E74B5" w:themeColor="accent1" w:themeShade="BF"/>
        </w:rPr>
      </w:pPr>
      <w:bookmarkStart w:id="47" w:name="_Toc436868802"/>
      <w:r>
        <w:rPr>
          <w:color w:val="2E74B5" w:themeColor="accent1" w:themeShade="BF"/>
        </w:rPr>
        <w:t>Résultat</w:t>
      </w:r>
      <w:bookmarkEnd w:id="47"/>
    </w:p>
    <w:p w:rsidR="003C6ED2" w:rsidRDefault="003C6ED2" w:rsidP="003C6ED2">
      <w:pPr>
        <w:pStyle w:val="Titre2"/>
        <w:rPr>
          <w:color w:val="2E74B5" w:themeColor="accent1" w:themeShade="BF"/>
        </w:rPr>
      </w:pPr>
    </w:p>
    <w:p w:rsidR="003C6ED2" w:rsidRDefault="003C6ED2">
      <w:pPr>
        <w:spacing w:after="200"/>
        <w:rPr>
          <w:rFonts w:asciiTheme="majorHAnsi" w:hAnsiTheme="majorHAnsi"/>
          <w:b/>
          <w:color w:val="2E74B5" w:themeColor="accent1" w:themeShade="BF"/>
          <w:spacing w:val="20"/>
          <w:sz w:val="32"/>
          <w:szCs w:val="24"/>
        </w:rPr>
      </w:pPr>
      <w:r>
        <w:br w:type="page"/>
      </w:r>
    </w:p>
    <w:p w:rsidR="003C6ED2" w:rsidRDefault="003C6ED2" w:rsidP="003C6ED2">
      <w:pPr>
        <w:pStyle w:val="Titre1"/>
        <w:jc w:val="center"/>
        <w:rPr>
          <w:color w:val="2E74B5" w:themeColor="accent1" w:themeShade="BF"/>
          <w:sz w:val="44"/>
        </w:rPr>
      </w:pPr>
      <w:bookmarkStart w:id="48" w:name="_Toc436868803"/>
      <w:r>
        <w:rPr>
          <w:color w:val="2E74B5" w:themeColor="accent1" w:themeShade="BF"/>
          <w:sz w:val="44"/>
        </w:rPr>
        <w:lastRenderedPageBreak/>
        <w:t>Titre de l’action (VERBE)</w:t>
      </w:r>
      <w:bookmarkEnd w:id="48"/>
    </w:p>
    <w:p w:rsidR="003C6ED2" w:rsidRPr="005934E9" w:rsidRDefault="003C6ED2" w:rsidP="003C6ED2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B1E31A" wp14:editId="35622128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560A8" id="Connecteur droit 4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" strokecolor="#255d91 [1924]">
                <w10:wrap anchorx="margin"/>
              </v:line>
            </w:pict>
          </mc:Fallback>
        </mc:AlternateContent>
      </w:r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49" w:name="_Toc436868804"/>
      <w:r>
        <w:rPr>
          <w:color w:val="2E74B5" w:themeColor="accent1" w:themeShade="BF"/>
        </w:rPr>
        <w:t>Objet de l’action</w:t>
      </w:r>
      <w:bookmarkEnd w:id="49"/>
    </w:p>
    <w:p w:rsidR="003C6ED2" w:rsidRDefault="003C6ED2" w:rsidP="003C6ED2">
      <w:pPr>
        <w:pStyle w:val="Titre3"/>
      </w:pPr>
      <w:bookmarkStart w:id="50" w:name="_Toc436868805"/>
      <w:r>
        <w:t>Evénement</w:t>
      </w:r>
      <w:bookmarkEnd w:id="50"/>
    </w:p>
    <w:p w:rsidR="003C6ED2" w:rsidRDefault="003C6ED2" w:rsidP="003C6ED2">
      <w:pPr>
        <w:pStyle w:val="Titre3"/>
      </w:pPr>
      <w:bookmarkStart w:id="51" w:name="_Toc436868806"/>
      <w:r>
        <w:t>Déclencheur</w:t>
      </w:r>
      <w:bookmarkEnd w:id="51"/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52" w:name="_Toc436868807"/>
      <w:r>
        <w:rPr>
          <w:color w:val="2E74B5" w:themeColor="accent1" w:themeShade="BF"/>
        </w:rPr>
        <w:t>Moyens</w:t>
      </w:r>
      <w:bookmarkEnd w:id="52"/>
    </w:p>
    <w:p w:rsidR="003C6ED2" w:rsidRDefault="003C6ED2" w:rsidP="003C6ED2"/>
    <w:p w:rsidR="003C6ED2" w:rsidRPr="00D34F06" w:rsidRDefault="003C6ED2" w:rsidP="003C6ED2">
      <w:pPr>
        <w:pStyle w:val="Titre2"/>
        <w:rPr>
          <w:color w:val="2E74B5" w:themeColor="accent1" w:themeShade="BF"/>
        </w:rPr>
      </w:pPr>
      <w:bookmarkStart w:id="53" w:name="_Toc436868808"/>
      <w:r>
        <w:rPr>
          <w:color w:val="2E74B5" w:themeColor="accent1" w:themeShade="BF"/>
        </w:rPr>
        <w:t>Résultat</w:t>
      </w:r>
      <w:bookmarkEnd w:id="53"/>
    </w:p>
    <w:p w:rsidR="003C6ED2" w:rsidRDefault="003C6ED2" w:rsidP="003C6ED2">
      <w:pPr>
        <w:pStyle w:val="Titre2"/>
        <w:rPr>
          <w:color w:val="2E74B5" w:themeColor="accent1" w:themeShade="BF"/>
        </w:rPr>
      </w:pPr>
    </w:p>
    <w:p w:rsidR="003C6ED2" w:rsidRDefault="003C6ED2">
      <w:pPr>
        <w:spacing w:after="200"/>
        <w:rPr>
          <w:rFonts w:asciiTheme="majorHAnsi" w:hAnsiTheme="majorHAnsi"/>
          <w:b/>
          <w:color w:val="2E74B5" w:themeColor="accent1" w:themeShade="BF"/>
          <w:spacing w:val="20"/>
          <w:sz w:val="32"/>
          <w:szCs w:val="24"/>
        </w:rPr>
      </w:pPr>
      <w:r>
        <w:br w:type="page"/>
      </w:r>
    </w:p>
    <w:p w:rsidR="003C6ED2" w:rsidRDefault="003C6ED2" w:rsidP="003C6ED2">
      <w:pPr>
        <w:pStyle w:val="Titre1"/>
        <w:jc w:val="center"/>
        <w:rPr>
          <w:color w:val="2E74B5" w:themeColor="accent1" w:themeShade="BF"/>
          <w:sz w:val="44"/>
        </w:rPr>
      </w:pPr>
      <w:bookmarkStart w:id="54" w:name="_Toc436868809"/>
      <w:r>
        <w:rPr>
          <w:color w:val="2E74B5" w:themeColor="accent1" w:themeShade="BF"/>
          <w:sz w:val="44"/>
        </w:rPr>
        <w:lastRenderedPageBreak/>
        <w:t>Titre de l’action (VERBE)</w:t>
      </w:r>
      <w:bookmarkEnd w:id="54"/>
    </w:p>
    <w:p w:rsidR="003C6ED2" w:rsidRPr="005934E9" w:rsidRDefault="003C6ED2" w:rsidP="003C6ED2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9EC4AA" wp14:editId="35EB6C06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424940" cy="0"/>
                <wp:effectExtent l="0" t="0" r="22860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A581B" id="Connecteur droit 4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05pt" to="11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" strokecolor="#255d91 [1924]">
                <w10:wrap anchorx="margin"/>
              </v:line>
            </w:pict>
          </mc:Fallback>
        </mc:AlternateContent>
      </w:r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55" w:name="_Toc436868810"/>
      <w:r>
        <w:rPr>
          <w:color w:val="2E74B5" w:themeColor="accent1" w:themeShade="BF"/>
        </w:rPr>
        <w:t>Objet de l’action</w:t>
      </w:r>
      <w:bookmarkEnd w:id="55"/>
    </w:p>
    <w:p w:rsidR="003C6ED2" w:rsidRDefault="003C6ED2" w:rsidP="003C6ED2">
      <w:pPr>
        <w:pStyle w:val="Titre3"/>
      </w:pPr>
      <w:bookmarkStart w:id="56" w:name="_Toc436868811"/>
      <w:r>
        <w:t>Evénement</w:t>
      </w:r>
      <w:bookmarkEnd w:id="56"/>
    </w:p>
    <w:p w:rsidR="003C6ED2" w:rsidRDefault="003C6ED2" w:rsidP="003C6ED2">
      <w:pPr>
        <w:pStyle w:val="Titre3"/>
      </w:pPr>
      <w:bookmarkStart w:id="57" w:name="_Toc436868812"/>
      <w:r>
        <w:t>Déclencheur</w:t>
      </w:r>
      <w:bookmarkEnd w:id="57"/>
    </w:p>
    <w:p w:rsidR="003C6ED2" w:rsidRDefault="003C6ED2" w:rsidP="003C6ED2"/>
    <w:p w:rsidR="003C6ED2" w:rsidRDefault="003C6ED2" w:rsidP="003C6ED2">
      <w:pPr>
        <w:pStyle w:val="Titre2"/>
        <w:rPr>
          <w:color w:val="2E74B5" w:themeColor="accent1" w:themeShade="BF"/>
        </w:rPr>
      </w:pPr>
      <w:bookmarkStart w:id="58" w:name="_Toc436868813"/>
      <w:r>
        <w:rPr>
          <w:color w:val="2E74B5" w:themeColor="accent1" w:themeShade="BF"/>
        </w:rPr>
        <w:t>Moyens</w:t>
      </w:r>
      <w:bookmarkEnd w:id="58"/>
    </w:p>
    <w:p w:rsidR="003C6ED2" w:rsidRDefault="003C6ED2" w:rsidP="003C6ED2"/>
    <w:p w:rsidR="003C6ED2" w:rsidRPr="00D34F06" w:rsidRDefault="003C6ED2" w:rsidP="003C6ED2">
      <w:pPr>
        <w:pStyle w:val="Titre2"/>
        <w:rPr>
          <w:color w:val="2E74B5" w:themeColor="accent1" w:themeShade="BF"/>
        </w:rPr>
      </w:pPr>
      <w:bookmarkStart w:id="59" w:name="_Toc436868814"/>
      <w:r>
        <w:rPr>
          <w:color w:val="2E74B5" w:themeColor="accent1" w:themeShade="BF"/>
        </w:rPr>
        <w:t>Résultat</w:t>
      </w:r>
      <w:bookmarkEnd w:id="59"/>
    </w:p>
    <w:p w:rsidR="00C113B5" w:rsidRPr="00D34F06" w:rsidRDefault="00C113B5" w:rsidP="003C6ED2">
      <w:pPr>
        <w:pStyle w:val="Titre2"/>
        <w:rPr>
          <w:color w:val="2E74B5" w:themeColor="accent1" w:themeShade="BF"/>
        </w:rPr>
      </w:pPr>
    </w:p>
    <w:p w:rsidR="005B0EE8" w:rsidRPr="00D34F06" w:rsidRDefault="005B0EE8" w:rsidP="00C241EA">
      <w:pPr>
        <w:pStyle w:val="Titre2"/>
        <w:rPr>
          <w:color w:val="2E74B5" w:themeColor="accent1" w:themeShade="BF"/>
        </w:rPr>
      </w:pPr>
    </w:p>
    <w:p w:rsidR="005B0EE8" w:rsidRDefault="005B0EE8" w:rsidP="00D34F06">
      <w:pPr>
        <w:pStyle w:val="Titre2"/>
        <w:rPr>
          <w:color w:val="2E74B5" w:themeColor="accent1" w:themeShade="BF"/>
        </w:rPr>
      </w:pPr>
    </w:p>
    <w:p w:rsidR="005B0EE8" w:rsidRDefault="005B0EE8" w:rsidP="005B0EE8">
      <w:pPr>
        <w:rPr>
          <w:rFonts w:asciiTheme="majorHAnsi" w:hAnsiTheme="majorHAnsi"/>
          <w:color w:val="2E74B5" w:themeColor="accent1" w:themeShade="BF"/>
          <w:spacing w:val="20"/>
          <w:sz w:val="32"/>
          <w:szCs w:val="24"/>
        </w:rPr>
      </w:pPr>
      <w:r>
        <w:br w:type="page"/>
      </w:r>
    </w:p>
    <w:p w:rsidR="005B0EE8" w:rsidRDefault="0004109A" w:rsidP="005B0EE8">
      <w:pPr>
        <w:pStyle w:val="Titre1"/>
        <w:jc w:val="center"/>
        <w:rPr>
          <w:color w:val="2E74B5" w:themeColor="accent1" w:themeShade="BF"/>
          <w:sz w:val="44"/>
        </w:rPr>
      </w:pPr>
      <w:bookmarkStart w:id="60" w:name="_Toc436868815"/>
      <w:r>
        <w:rPr>
          <w:color w:val="2E74B5" w:themeColor="accent1" w:themeShade="BF"/>
          <w:sz w:val="44"/>
        </w:rPr>
        <w:lastRenderedPageBreak/>
        <w:t>Objectifs</w:t>
      </w:r>
      <w:bookmarkEnd w:id="60"/>
    </w:p>
    <w:p w:rsidR="005B0EE8" w:rsidRPr="005934E9" w:rsidRDefault="005B0EE8" w:rsidP="005B0EE8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BF9D9" wp14:editId="31CCC13D">
                <wp:simplePos x="0" y="0"/>
                <wp:positionH relativeFrom="margin">
                  <wp:posOffset>2604770</wp:posOffset>
                </wp:positionH>
                <wp:positionV relativeFrom="paragraph">
                  <wp:posOffset>84455</wp:posOffset>
                </wp:positionV>
                <wp:extent cx="533400" cy="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7F80D" id="Connecteur droit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pt,6.65pt" to="247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" strokecolor="#255d91 [1924]">
                <w10:wrap anchorx="margin"/>
              </v:line>
            </w:pict>
          </mc:Fallback>
        </mc:AlternateContent>
      </w:r>
    </w:p>
    <w:p w:rsidR="005B0EE8" w:rsidRDefault="005B0EE8" w:rsidP="005B0EE8"/>
    <w:p w:rsidR="005B0EE8" w:rsidRDefault="009A0B0F" w:rsidP="009A0B0F">
      <w:pPr>
        <w:pStyle w:val="Titre2"/>
        <w:rPr>
          <w:color w:val="2E74B5" w:themeColor="accent1" w:themeShade="BF"/>
        </w:rPr>
      </w:pPr>
      <w:bookmarkStart w:id="61" w:name="_Toc436868816"/>
      <w:r>
        <w:rPr>
          <w:color w:val="2E74B5" w:themeColor="accent1" w:themeShade="BF"/>
        </w:rPr>
        <w:t>Fonctionnel</w:t>
      </w:r>
      <w:bookmarkEnd w:id="61"/>
    </w:p>
    <w:p w:rsidR="005B0EE8" w:rsidRDefault="005B0EE8" w:rsidP="005B0EE8"/>
    <w:p w:rsidR="005B0EE8" w:rsidRDefault="009A0B0F" w:rsidP="005B0EE8">
      <w:pPr>
        <w:pStyle w:val="Titre2"/>
        <w:rPr>
          <w:color w:val="2E74B5" w:themeColor="accent1" w:themeShade="BF"/>
        </w:rPr>
      </w:pPr>
      <w:bookmarkStart w:id="62" w:name="_Toc436868817"/>
      <w:r>
        <w:rPr>
          <w:color w:val="2E74B5" w:themeColor="accent1" w:themeShade="BF"/>
        </w:rPr>
        <w:t>Technique</w:t>
      </w:r>
      <w:bookmarkEnd w:id="62"/>
    </w:p>
    <w:p w:rsidR="005B0EE8" w:rsidRDefault="005B0EE8" w:rsidP="005B0EE8"/>
    <w:p w:rsidR="009A0B0F" w:rsidRDefault="009A0B0F" w:rsidP="009A0B0F">
      <w:pPr>
        <w:pStyle w:val="Titre2"/>
        <w:rPr>
          <w:color w:val="2E74B5" w:themeColor="accent1" w:themeShade="BF"/>
        </w:rPr>
      </w:pPr>
      <w:bookmarkStart w:id="63" w:name="_Toc436868818"/>
      <w:r>
        <w:rPr>
          <w:color w:val="2E74B5" w:themeColor="accent1" w:themeShade="BF"/>
        </w:rPr>
        <w:t>Humain</w:t>
      </w:r>
      <w:bookmarkEnd w:id="63"/>
    </w:p>
    <w:p w:rsidR="009A0B0F" w:rsidRDefault="009A0B0F" w:rsidP="009A0B0F"/>
    <w:p w:rsidR="009A0B0F" w:rsidRDefault="009A0B0F" w:rsidP="009A0B0F">
      <w:pPr>
        <w:pStyle w:val="Titre2"/>
        <w:rPr>
          <w:color w:val="2E74B5" w:themeColor="accent1" w:themeShade="BF"/>
        </w:rPr>
      </w:pPr>
      <w:bookmarkStart w:id="64" w:name="_Toc436868819"/>
      <w:r>
        <w:rPr>
          <w:color w:val="2E74B5" w:themeColor="accent1" w:themeShade="BF"/>
        </w:rPr>
        <w:t>Sécurité</w:t>
      </w:r>
      <w:bookmarkEnd w:id="64"/>
    </w:p>
    <w:p w:rsidR="0043004E" w:rsidRDefault="0043004E" w:rsidP="0043004E"/>
    <w:p w:rsidR="0043004E" w:rsidRDefault="0043004E" w:rsidP="0043004E">
      <w:pPr>
        <w:pStyle w:val="Titre2"/>
        <w:rPr>
          <w:color w:val="2E74B5" w:themeColor="accent1" w:themeShade="BF"/>
        </w:rPr>
      </w:pPr>
      <w:bookmarkStart w:id="65" w:name="_Toc436868820"/>
      <w:r>
        <w:rPr>
          <w:color w:val="2E74B5" w:themeColor="accent1" w:themeShade="BF"/>
        </w:rPr>
        <w:t>Gestion de projet</w:t>
      </w:r>
      <w:bookmarkEnd w:id="65"/>
    </w:p>
    <w:p w:rsidR="001F2157" w:rsidRDefault="001F2157" w:rsidP="001F2157">
      <w:pPr>
        <w:pStyle w:val="Titre3"/>
      </w:pPr>
      <w:bookmarkStart w:id="66" w:name="_Toc436868821"/>
      <w:r>
        <w:t>Test</w:t>
      </w:r>
      <w:bookmarkEnd w:id="66"/>
    </w:p>
    <w:p w:rsidR="001F2157" w:rsidRDefault="001F2157" w:rsidP="001F2157">
      <w:pPr>
        <w:pStyle w:val="Titre3"/>
      </w:pPr>
      <w:bookmarkStart w:id="67" w:name="_Toc436868822"/>
      <w:r>
        <w:t>Recette</w:t>
      </w:r>
      <w:bookmarkEnd w:id="67"/>
    </w:p>
    <w:p w:rsidR="001F2157" w:rsidRDefault="006E7A61" w:rsidP="006E7A61">
      <w:pPr>
        <w:pStyle w:val="Titre3"/>
      </w:pPr>
      <w:bookmarkStart w:id="68" w:name="_Toc436868823"/>
      <w:r>
        <w:t>Charges (financières)</w:t>
      </w:r>
      <w:bookmarkEnd w:id="68"/>
    </w:p>
    <w:p w:rsidR="005871EA" w:rsidRDefault="005871EA" w:rsidP="005871EA"/>
    <w:p w:rsidR="005871EA" w:rsidRDefault="005871EA" w:rsidP="005871EA">
      <w:pPr>
        <w:pStyle w:val="Titre2"/>
        <w:rPr>
          <w:color w:val="2E74B5" w:themeColor="accent1" w:themeShade="BF"/>
        </w:rPr>
      </w:pPr>
      <w:bookmarkStart w:id="69" w:name="_Toc436868824"/>
      <w:r>
        <w:rPr>
          <w:color w:val="2E74B5" w:themeColor="accent1" w:themeShade="BF"/>
        </w:rPr>
        <w:t>Qualité</w:t>
      </w:r>
      <w:bookmarkEnd w:id="69"/>
    </w:p>
    <w:p w:rsidR="0037325F" w:rsidRDefault="0037325F" w:rsidP="0037325F">
      <w:pPr>
        <w:pStyle w:val="Titre3"/>
      </w:pPr>
      <w:bookmarkStart w:id="70" w:name="_Toc436868825"/>
      <w:r>
        <w:t>Manuel Qualité</w:t>
      </w:r>
      <w:bookmarkEnd w:id="70"/>
    </w:p>
    <w:p w:rsidR="00657786" w:rsidRDefault="00657786" w:rsidP="00D43A41">
      <w:pPr>
        <w:pStyle w:val="Titre4"/>
        <w:ind w:left="720"/>
        <w:rPr>
          <w:color w:val="7B7B7B" w:themeColor="accent3" w:themeShade="BF"/>
        </w:rPr>
      </w:pPr>
      <w:r>
        <w:rPr>
          <w:color w:val="7B7B7B" w:themeColor="accent3" w:themeShade="BF"/>
        </w:rPr>
        <w:t>Engagement</w:t>
      </w:r>
    </w:p>
    <w:p w:rsidR="00657786" w:rsidRDefault="0074163F" w:rsidP="00D43A41">
      <w:pPr>
        <w:pStyle w:val="Titre4"/>
        <w:ind w:left="720"/>
        <w:rPr>
          <w:color w:val="7B7B7B" w:themeColor="accent3" w:themeShade="BF"/>
        </w:rPr>
      </w:pPr>
      <w:r>
        <w:rPr>
          <w:color w:val="7B7B7B" w:themeColor="accent3" w:themeShade="BF"/>
        </w:rPr>
        <w:t>Gestion de quelque chose</w:t>
      </w:r>
    </w:p>
    <w:p w:rsidR="00957046" w:rsidRDefault="00957046" w:rsidP="00D43A41">
      <w:pPr>
        <w:pStyle w:val="Titre4"/>
        <w:ind w:left="720"/>
        <w:rPr>
          <w:color w:val="7B7B7B" w:themeColor="accent3" w:themeShade="BF"/>
        </w:rPr>
      </w:pPr>
      <w:r>
        <w:rPr>
          <w:color w:val="7B7B7B" w:themeColor="accent3" w:themeShade="BF"/>
        </w:rPr>
        <w:t>Règles sur projets</w:t>
      </w:r>
    </w:p>
    <w:p w:rsidR="003317C2" w:rsidRDefault="003317C2" w:rsidP="003317C2">
      <w:pPr>
        <w:pStyle w:val="Titre3"/>
      </w:pPr>
      <w:bookmarkStart w:id="71" w:name="_Toc436868826"/>
      <w:r>
        <w:t>Plan Qualité</w:t>
      </w:r>
      <w:bookmarkEnd w:id="71"/>
    </w:p>
    <w:p w:rsidR="000F7C60" w:rsidRDefault="00D43A41" w:rsidP="00D43A41">
      <w:pPr>
        <w:pStyle w:val="Titre3"/>
      </w:pPr>
      <w:bookmarkStart w:id="72" w:name="_Toc436868827"/>
      <w:r>
        <w:t>Contraintes Maintenance</w:t>
      </w:r>
      <w:bookmarkEnd w:id="72"/>
    </w:p>
    <w:p w:rsidR="000F7C60" w:rsidRDefault="000F7C60" w:rsidP="000F7C60">
      <w:pPr>
        <w:rPr>
          <w:rFonts w:asciiTheme="majorHAnsi" w:hAnsiTheme="majorHAnsi"/>
          <w:color w:val="5B9BD5" w:themeColor="accent1"/>
          <w:spacing w:val="20"/>
          <w:sz w:val="24"/>
          <w:szCs w:val="24"/>
        </w:rPr>
      </w:pPr>
      <w:r>
        <w:br w:type="page"/>
      </w:r>
    </w:p>
    <w:p w:rsidR="000F7C60" w:rsidRDefault="000F7C60" w:rsidP="000F7C60">
      <w:pPr>
        <w:pStyle w:val="Titre1"/>
        <w:jc w:val="center"/>
        <w:rPr>
          <w:color w:val="2E74B5" w:themeColor="accent1" w:themeShade="BF"/>
          <w:sz w:val="44"/>
        </w:rPr>
      </w:pPr>
      <w:bookmarkStart w:id="73" w:name="_Toc436868828"/>
      <w:r>
        <w:rPr>
          <w:color w:val="2E74B5" w:themeColor="accent1" w:themeShade="BF"/>
          <w:sz w:val="44"/>
        </w:rPr>
        <w:lastRenderedPageBreak/>
        <w:t>Preuves Qualités</w:t>
      </w:r>
      <w:bookmarkEnd w:id="73"/>
    </w:p>
    <w:p w:rsidR="000F7C60" w:rsidRPr="005934E9" w:rsidRDefault="000F7C60" w:rsidP="000F7C60">
      <w:r>
        <w:rPr>
          <w:noProof/>
          <w:color w:val="5B9BD5" w:themeColor="accent1"/>
          <w:sz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1E1EF9" wp14:editId="7996F9D0">
                <wp:simplePos x="0" y="0"/>
                <wp:positionH relativeFrom="margin">
                  <wp:posOffset>2399030</wp:posOffset>
                </wp:positionH>
                <wp:positionV relativeFrom="paragraph">
                  <wp:posOffset>76835</wp:posOffset>
                </wp:positionV>
                <wp:extent cx="967740" cy="0"/>
                <wp:effectExtent l="0" t="0" r="2286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44164" id="Connecteur droit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9pt,6.05pt" to="265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" strokecolor="#255d91 [1924]">
                <w10:wrap anchorx="margin"/>
              </v:line>
            </w:pict>
          </mc:Fallback>
        </mc:AlternateContent>
      </w:r>
    </w:p>
    <w:p w:rsidR="000F7C60" w:rsidRDefault="000F7C60" w:rsidP="000F7C60"/>
    <w:p w:rsidR="003317C2" w:rsidRDefault="00BE604D" w:rsidP="00BE604D">
      <w:pPr>
        <w:pStyle w:val="Titre2"/>
        <w:rPr>
          <w:color w:val="2E74B5" w:themeColor="accent1" w:themeShade="BF"/>
        </w:rPr>
      </w:pPr>
      <w:bookmarkStart w:id="74" w:name="_Toc436868829"/>
      <w:r>
        <w:rPr>
          <w:color w:val="2E74B5" w:themeColor="accent1" w:themeShade="BF"/>
        </w:rPr>
        <w:t>Résultats</w:t>
      </w:r>
      <w:bookmarkEnd w:id="74"/>
    </w:p>
    <w:p w:rsidR="00E44364" w:rsidRDefault="00E44364" w:rsidP="00E44364">
      <w:pPr>
        <w:pStyle w:val="Titre3"/>
      </w:pPr>
      <w:bookmarkStart w:id="75" w:name="_Toc436868830"/>
      <w:r>
        <w:t>Norme</w:t>
      </w:r>
      <w:bookmarkEnd w:id="75"/>
    </w:p>
    <w:p w:rsidR="00E44364" w:rsidRDefault="00E44364" w:rsidP="00E44364"/>
    <w:p w:rsidR="00E44364" w:rsidRDefault="00905850" w:rsidP="00905850">
      <w:pPr>
        <w:pStyle w:val="Titre2"/>
        <w:rPr>
          <w:color w:val="2E74B5" w:themeColor="accent1" w:themeShade="BF"/>
        </w:rPr>
      </w:pPr>
      <w:bookmarkStart w:id="76" w:name="_Toc436868831"/>
      <w:r>
        <w:rPr>
          <w:color w:val="2E74B5" w:themeColor="accent1" w:themeShade="BF"/>
        </w:rPr>
        <w:t>Résultats</w:t>
      </w:r>
      <w:bookmarkEnd w:id="76"/>
    </w:p>
    <w:p w:rsidR="00905850" w:rsidRPr="00905850" w:rsidRDefault="003D2719" w:rsidP="003D2719">
      <w:pPr>
        <w:pStyle w:val="Titre3"/>
      </w:pPr>
      <w:bookmarkStart w:id="77" w:name="_Toc436868832"/>
      <w:r>
        <w:t>Exigence Projet</w:t>
      </w:r>
      <w:bookmarkEnd w:id="77"/>
    </w:p>
    <w:p w:rsidR="009A0B0F" w:rsidRPr="009A0B0F" w:rsidRDefault="009A0B0F" w:rsidP="009A0B0F"/>
    <w:p w:rsidR="00D34F06" w:rsidRPr="00D34F06" w:rsidRDefault="00D34F06" w:rsidP="00D34F06">
      <w:pPr>
        <w:pStyle w:val="Titre2"/>
        <w:rPr>
          <w:color w:val="2E74B5" w:themeColor="accent1" w:themeShade="BF"/>
        </w:rPr>
      </w:pPr>
    </w:p>
    <w:sectPr w:rsidR="00D34F06" w:rsidRPr="00D34F06">
      <w:footerReference w:type="even" r:id="rId13"/>
      <w:footerReference w:type="default" r:id="rId14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FB7" w:rsidRDefault="00F62FB7">
      <w:pPr>
        <w:spacing w:after="0" w:line="240" w:lineRule="auto"/>
      </w:pPr>
      <w:r>
        <w:separator/>
      </w:r>
    </w:p>
  </w:endnote>
  <w:endnote w:type="continuationSeparator" w:id="0">
    <w:p w:rsidR="00F62FB7" w:rsidRDefault="00F6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B21" w:rsidRDefault="00F62FB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55B21" w:rsidRDefault="00F62FB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12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Réponse à appel d’offre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D46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03/12/2015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A55B21" w:rsidRDefault="00F62FB7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3712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Réponse à appel d’offre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2-0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D46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03/12/2015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976EF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55B21" w:rsidRDefault="00F62FB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7A5AF8" w:rsidRPr="007A5AF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5b9bd5 [3204]" stroked="f">
              <v:textbox inset="0,0,0,0">
                <w:txbxContent>
                  <w:p w:rsidR="00A55B21" w:rsidRDefault="00F62FB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7A5AF8" w:rsidRPr="007A5AF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B21" w:rsidRDefault="00F62FB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55B21" w:rsidRDefault="00F62FB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12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Réponse à appel d’offre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D46B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03/12/2015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A55B21" w:rsidRDefault="00F62FB7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3712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Réponse à appel d’offre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2-0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D46B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03/12/2015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A9882B4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55B21" w:rsidRDefault="00F62FB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7A5AF8" w:rsidRPr="007A5AF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5b9bd5 [3204]" stroked="f">
              <v:textbox inset="0,0,0,0">
                <w:txbxContent>
                  <w:p w:rsidR="00A55B21" w:rsidRDefault="00F62FB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7A5AF8" w:rsidRPr="007A5AF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A55B21" w:rsidRDefault="00A55B21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FB7" w:rsidRDefault="00F62FB7">
      <w:pPr>
        <w:spacing w:after="0" w:line="240" w:lineRule="auto"/>
      </w:pPr>
      <w:r>
        <w:separator/>
      </w:r>
    </w:p>
  </w:footnote>
  <w:footnote w:type="continuationSeparator" w:id="0">
    <w:p w:rsidR="00F62FB7" w:rsidRDefault="00F6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5A5A5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9CC2E5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CE"/>
    <w:rsid w:val="00011688"/>
    <w:rsid w:val="0004109A"/>
    <w:rsid w:val="0008188A"/>
    <w:rsid w:val="000F7C60"/>
    <w:rsid w:val="00115F04"/>
    <w:rsid w:val="0017482F"/>
    <w:rsid w:val="001A42C2"/>
    <w:rsid w:val="001D464A"/>
    <w:rsid w:val="001F2157"/>
    <w:rsid w:val="002E5965"/>
    <w:rsid w:val="003317C2"/>
    <w:rsid w:val="003546E1"/>
    <w:rsid w:val="0037325F"/>
    <w:rsid w:val="003B56A0"/>
    <w:rsid w:val="003C5498"/>
    <w:rsid w:val="003C6ED2"/>
    <w:rsid w:val="003D2719"/>
    <w:rsid w:val="0041764C"/>
    <w:rsid w:val="0043004E"/>
    <w:rsid w:val="00432743"/>
    <w:rsid w:val="005063E7"/>
    <w:rsid w:val="00577B9B"/>
    <w:rsid w:val="005871EA"/>
    <w:rsid w:val="005934E9"/>
    <w:rsid w:val="005B0EE8"/>
    <w:rsid w:val="00614532"/>
    <w:rsid w:val="00656F07"/>
    <w:rsid w:val="00657786"/>
    <w:rsid w:val="00670592"/>
    <w:rsid w:val="00675ACE"/>
    <w:rsid w:val="006D1361"/>
    <w:rsid w:val="006E515A"/>
    <w:rsid w:val="006E7A61"/>
    <w:rsid w:val="0071073B"/>
    <w:rsid w:val="0074163F"/>
    <w:rsid w:val="0076083E"/>
    <w:rsid w:val="007A5AF8"/>
    <w:rsid w:val="007C7D2C"/>
    <w:rsid w:val="00801743"/>
    <w:rsid w:val="00803DB9"/>
    <w:rsid w:val="00810415"/>
    <w:rsid w:val="00826F79"/>
    <w:rsid w:val="008463CE"/>
    <w:rsid w:val="00871118"/>
    <w:rsid w:val="00882D17"/>
    <w:rsid w:val="008B596C"/>
    <w:rsid w:val="008E3658"/>
    <w:rsid w:val="00905850"/>
    <w:rsid w:val="0091676E"/>
    <w:rsid w:val="00957046"/>
    <w:rsid w:val="009A0B0F"/>
    <w:rsid w:val="00A37129"/>
    <w:rsid w:val="00A55B21"/>
    <w:rsid w:val="00A60980"/>
    <w:rsid w:val="00AA3413"/>
    <w:rsid w:val="00AD1A9B"/>
    <w:rsid w:val="00AF2280"/>
    <w:rsid w:val="00BB28CB"/>
    <w:rsid w:val="00BD46B1"/>
    <w:rsid w:val="00BE604D"/>
    <w:rsid w:val="00C113B5"/>
    <w:rsid w:val="00C241EA"/>
    <w:rsid w:val="00C31A0C"/>
    <w:rsid w:val="00C429CA"/>
    <w:rsid w:val="00C73801"/>
    <w:rsid w:val="00CF37AC"/>
    <w:rsid w:val="00D026B3"/>
    <w:rsid w:val="00D34F06"/>
    <w:rsid w:val="00D43A41"/>
    <w:rsid w:val="00DF5D71"/>
    <w:rsid w:val="00E050BB"/>
    <w:rsid w:val="00E44364"/>
    <w:rsid w:val="00ED22BC"/>
    <w:rsid w:val="00F35AD2"/>
    <w:rsid w:val="00F41D17"/>
    <w:rsid w:val="00F445EA"/>
    <w:rsid w:val="00F51328"/>
    <w:rsid w:val="00F62FB7"/>
    <w:rsid w:val="00F84E72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20E06-7A48-482D-9491-3ABEE188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5EA"/>
    <w:pPr>
      <w:spacing w:after="160"/>
    </w:pPr>
    <w:rPr>
      <w:rFonts w:cs="Times New Roman"/>
      <w:color w:val="000000" w:themeColor="text1"/>
      <w:sz w:val="28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2E74B5" w:themeColor="accent1" w:themeShade="BF"/>
      <w:spacing w:val="20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1073B"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32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7B7B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7B7B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5252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5252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5B9BD5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5B9BD5" w:themeColor="accent1"/>
      <w:spacing w:val="1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1073B"/>
    <w:rPr>
      <w:rFonts w:asciiTheme="majorHAnsi" w:hAnsiTheme="majorHAnsi" w:cs="Times New Roman"/>
      <w:b/>
      <w:color w:val="2E74B5" w:themeColor="accent1" w:themeShade="BF"/>
      <w:spacing w:val="20"/>
      <w:sz w:val="32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5B9BD5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5B9BD5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5B9BD5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5B9BD5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C45911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9CC2E5" w:themeColor="accent1" w:themeTint="99"/>
        <w:bottom w:val="single" w:sz="24" w:space="10" w:color="9CC2E5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70AD47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7B7B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7B7B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5252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5252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5B9BD5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5B9BD5" w:themeColor="accent1"/>
      <w:spacing w:val="10"/>
      <w:szCs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ED7D31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9CC2E5" w:themeColor="accent1" w:themeTint="99"/>
        <w:left w:val="single" w:sz="24" w:space="10" w:color="5B9BD5" w:themeColor="accent1"/>
        <w:bottom w:val="single" w:sz="36" w:space="10" w:color="A5A5A5" w:themeColor="accent3"/>
        <w:right w:val="single" w:sz="24" w:space="10" w:color="5B9BD5" w:themeColor="accent1"/>
      </w:pBdr>
      <w:shd w:val="clear" w:color="auto" w:fill="5B9BD5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5B9BD5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link w:val="SansinterligneCar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ED7D31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ED7D31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188A"/>
    <w:rPr>
      <w:rFonts w:cs="Times New Roman"/>
      <w:color w:val="000000" w:themeColor="text1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28CB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color w:val="2E74B5" w:themeColor="accent1" w:themeShade="BF"/>
      <w:spacing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B28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F0ED1755024D0994BCCE8CF7ADCA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35CB7-64CE-4501-9056-163D9DEB963C}"/>
      </w:docPartPr>
      <w:docPartBody>
        <w:p w:rsidR="00000000" w:rsidRDefault="0029682F" w:rsidP="0029682F">
          <w:pPr>
            <w:pStyle w:val="B9F0ED1755024D0994BCCE8CF7ADCAC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C85B916CCFDC446189FB5E78CE2FBF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6A7C26-E7BE-4B51-83C4-8D51EB66203C}"/>
      </w:docPartPr>
      <w:docPartBody>
        <w:p w:rsidR="00000000" w:rsidRDefault="0029682F" w:rsidP="0029682F">
          <w:pPr>
            <w:pStyle w:val="C85B916CCFDC446189FB5E78CE2FBFDA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2F"/>
    <w:rsid w:val="0029682F"/>
    <w:rsid w:val="00E1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EBD2F5E7934602A185A0D52C8FFEE0">
    <w:name w:val="96EBD2F5E7934602A185A0D52C8FFEE0"/>
  </w:style>
  <w:style w:type="paragraph" w:customStyle="1" w:styleId="CBC05441901E45478249E9EF29337D99">
    <w:name w:val="CBC05441901E45478249E9EF29337D99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E3B6F204C7F4884BE96967AD6A6C270">
    <w:name w:val="0E3B6F204C7F4884BE96967AD6A6C270"/>
  </w:style>
  <w:style w:type="paragraph" w:customStyle="1" w:styleId="3C57779658EE4567B40DA0B3393F5F80">
    <w:name w:val="3C57779658EE4567B40DA0B3393F5F80"/>
  </w:style>
  <w:style w:type="paragraph" w:customStyle="1" w:styleId="B9F0ED1755024D0994BCCE8CF7ADCACF">
    <w:name w:val="B9F0ED1755024D0994BCCE8CF7ADCACF"/>
    <w:rsid w:val="0029682F"/>
  </w:style>
  <w:style w:type="paragraph" w:customStyle="1" w:styleId="C85B916CCFDC446189FB5E78CE2FBFDA">
    <w:name w:val="C85B916CCFDC446189FB5E78CE2FBFDA"/>
    <w:rsid w:val="00296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2015-12-03T00:00:00</PublishDate>
  <Abstract/>
  <CompanyAddress>2553354354 pages</CompanyAddress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73D70AA-6F6B-4F54-AB65-67FE0EA6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</Template>
  <TotalTime>45</TotalTime>
  <Pages>17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Version1.0</Company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Réponse à appel d’offre</dc:title>
  <dc:subject/>
  <dc:creator>Mika</dc:creator>
  <cp:keywords/>
  <dc:description/>
  <cp:lastModifiedBy>Michael Mondou</cp:lastModifiedBy>
  <cp:revision>80</cp:revision>
  <dcterms:created xsi:type="dcterms:W3CDTF">2015-12-02T23:27:00Z</dcterms:created>
  <dcterms:modified xsi:type="dcterms:W3CDTF">2015-12-03T00:12:00Z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